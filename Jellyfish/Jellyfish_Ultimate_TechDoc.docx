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FB" w:rsidRDefault="00B3078A">
      <w:pPr>
        <w:pStyle w:val="Title"/>
      </w:pPr>
      <w:r>
        <w:t>Jellyfish Status Tool</w:t>
      </w:r>
    </w:p>
    <w:p w:rsidR="00B3078A" w:rsidRPr="00B3078A" w:rsidRDefault="00B3078A" w:rsidP="00B3078A">
      <w:pPr>
        <w:pStyle w:val="Subtitle"/>
      </w:pPr>
      <w:r>
        <w:t>UML</w:t>
      </w:r>
    </w:p>
    <w:p w:rsidR="00B3078A" w:rsidRDefault="00D57E26" w:rsidP="0084092F">
      <w:pPr>
        <w:pStyle w:val="Heading1"/>
      </w:pPr>
      <w:r>
        <w:rPr>
          <w:noProof/>
          <w:lang w:eastAsia="en-US"/>
        </w:rPr>
        <mc:AlternateContent>
          <mc:Choice Requires="wpg">
            <w:drawing>
              <wp:anchor distT="0" distB="0" distL="114300" distR="114300" simplePos="0" relativeHeight="251658240" behindDoc="0" locked="0" layoutInCell="1" allowOverlap="1" wp14:anchorId="6BD7E4A0" wp14:editId="546AB0BB">
                <wp:simplePos x="0" y="0"/>
                <wp:positionH relativeFrom="margin">
                  <wp:align>left</wp:align>
                </wp:positionH>
                <wp:positionV relativeFrom="paragraph">
                  <wp:posOffset>518160</wp:posOffset>
                </wp:positionV>
                <wp:extent cx="6753225" cy="4857750"/>
                <wp:effectExtent l="0" t="0" r="28575" b="19050"/>
                <wp:wrapTopAndBottom/>
                <wp:docPr id="21" name="Group 21"/>
                <wp:cNvGraphicFramePr/>
                <a:graphic xmlns:a="http://schemas.openxmlformats.org/drawingml/2006/main">
                  <a:graphicData uri="http://schemas.microsoft.com/office/word/2010/wordprocessingGroup">
                    <wpg:wgp>
                      <wpg:cNvGrpSpPr/>
                      <wpg:grpSpPr>
                        <a:xfrm>
                          <a:off x="0" y="0"/>
                          <a:ext cx="6753225" cy="4857750"/>
                          <a:chOff x="0" y="0"/>
                          <a:chExt cx="4724400" cy="4457700"/>
                        </a:xfrm>
                      </wpg:grpSpPr>
                      <wps:wsp>
                        <wps:cNvPr id="20" name="Left Arrow 20"/>
                        <wps:cNvSpPr/>
                        <wps:spPr>
                          <a:xfrm rot="18233592">
                            <a:off x="1576387" y="2671763"/>
                            <a:ext cx="2907381" cy="17059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609725" y="2476500"/>
                            <a:ext cx="1533525" cy="5715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5B5D16" w:rsidRDefault="005B5D16" w:rsidP="00B3078A">
                              <w:pPr>
                                <w:jc w:val="center"/>
                              </w:pPr>
                              <w:r>
                                <w:t>JellyfishStatusUpdate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95700" y="1038225"/>
                            <a:ext cx="1028700" cy="4857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5D16" w:rsidRDefault="005B5D16" w:rsidP="00B3078A">
                              <w:pPr>
                                <w:jc w:val="center"/>
                              </w:pPr>
                              <w:r>
                                <w:t>BabyJellies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104900"/>
                            <a:ext cx="628650"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B5D16" w:rsidRDefault="005B5D16" w:rsidP="00B3078A">
                              <w:pPr>
                                <w:jc w:val="center"/>
                              </w:pPr>
                              <w:r>
                                <w:t>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1675" y="971550"/>
                            <a:ext cx="1009650" cy="390525"/>
                          </a:xfrm>
                          <a:prstGeom prst="rect">
                            <a:avLst/>
                          </a:prstGeom>
                        </wps:spPr>
                        <wps:style>
                          <a:lnRef idx="2">
                            <a:schemeClr val="dk1"/>
                          </a:lnRef>
                          <a:fillRef idx="1">
                            <a:schemeClr val="lt1"/>
                          </a:fillRef>
                          <a:effectRef idx="0">
                            <a:schemeClr val="dk1"/>
                          </a:effectRef>
                          <a:fontRef idx="minor">
                            <a:schemeClr val="dk1"/>
                          </a:fontRef>
                        </wps:style>
                        <wps:txbx>
                          <w:txbxContent>
                            <w:p w:rsidR="005B5D16" w:rsidRDefault="005B5D16" w:rsidP="00B3078A">
                              <w:pPr>
                                <w:jc w:val="center"/>
                              </w:pPr>
                              <w:r>
                                <w:t>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33500" y="1466850"/>
                            <a:ext cx="685800" cy="523875"/>
                          </a:xfrm>
                          <a:prstGeom prst="rect">
                            <a:avLst/>
                          </a:prstGeom>
                        </wps:spPr>
                        <wps:style>
                          <a:lnRef idx="2">
                            <a:schemeClr val="accent1">
                              <a:shade val="50000"/>
                            </a:schemeClr>
                          </a:lnRef>
                          <a:fillRef idx="1001">
                            <a:schemeClr val="dk2"/>
                          </a:fillRef>
                          <a:effectRef idx="0">
                            <a:schemeClr val="accent1"/>
                          </a:effectRef>
                          <a:fontRef idx="minor">
                            <a:schemeClr val="lt1"/>
                          </a:fontRef>
                        </wps:style>
                        <wps:txbx>
                          <w:txbxContent>
                            <w:p w:rsidR="005B5D16" w:rsidRDefault="005B5D16" w:rsidP="00B3078A">
                              <w:pPr>
                                <w:jc w:val="center"/>
                              </w:pPr>
                              <w:r>
                                <w:t>Jellies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57175" y="2514600"/>
                            <a:ext cx="981075" cy="5715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5B5D16" w:rsidRDefault="005B5D16" w:rsidP="00B3078A">
                              <w:pPr>
                                <w:jc w:val="center"/>
                              </w:pPr>
                              <w:r>
                                <w:t>SpellBox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95375" y="4010025"/>
                            <a:ext cx="13335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D16" w:rsidRDefault="005B5D16" w:rsidP="00B3078A">
                              <w:pPr>
                                <w:jc w:val="center"/>
                              </w:pPr>
                              <w:r>
                                <w:t>PostToHipChat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943350" y="2000250"/>
                            <a:ext cx="771525" cy="533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B5D16" w:rsidRDefault="005B5D16" w:rsidP="00E31089">
                              <w:pPr>
                                <w:jc w:val="center"/>
                              </w:pPr>
                              <w:r>
                                <w: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57300" y="0"/>
                            <a:ext cx="819150" cy="4572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B5D16" w:rsidRDefault="005B5D16" w:rsidP="00E31089">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1571625" y="495300"/>
                            <a:ext cx="238125" cy="942975"/>
                          </a:xfrm>
                          <a:prstGeom prst="down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rot="2035337">
                            <a:off x="733425" y="1390650"/>
                            <a:ext cx="554324" cy="170263"/>
                          </a:xfrm>
                          <a:prstGeom prst="rightArrow">
                            <a:avLst/>
                          </a:prstGeom>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rot="20923668">
                            <a:off x="2085975" y="1514475"/>
                            <a:ext cx="1560998" cy="203450"/>
                          </a:xfrm>
                          <a:prstGeom prst="rightArrow">
                            <a:avLst/>
                          </a:prstGeom>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Up-Down Arrow 14"/>
                        <wps:cNvSpPr/>
                        <wps:spPr>
                          <a:xfrm>
                            <a:off x="4333875" y="1590675"/>
                            <a:ext cx="123825" cy="37147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rot="19216870">
                            <a:off x="619125" y="2171700"/>
                            <a:ext cx="714375" cy="152400"/>
                          </a:xfrm>
                          <a:prstGeom prst="rightArrow">
                            <a:avLst/>
                          </a:prstGeom>
                        </wps:spPr>
                        <wps:style>
                          <a:lnRef idx="2">
                            <a:schemeClr val="accent1">
                              <a:shade val="50000"/>
                            </a:schemeClr>
                          </a:lnRef>
                          <a:fillRef idx="1003">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Right Arrow 16"/>
                        <wps:cNvSpPr/>
                        <wps:spPr>
                          <a:xfrm rot="3541245">
                            <a:off x="1762125" y="2181225"/>
                            <a:ext cx="491031" cy="118345"/>
                          </a:xfrm>
                          <a:prstGeom prst="leftRightArrow">
                            <a:avLst/>
                          </a:prstGeom>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own Arrow 17"/>
                        <wps:cNvSpPr/>
                        <wps:spPr>
                          <a:xfrm>
                            <a:off x="2047875" y="3076575"/>
                            <a:ext cx="190500" cy="885825"/>
                          </a:xfrm>
                          <a:prstGeom prst="downArrow">
                            <a:avLst/>
                          </a:prstGeom>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1381125" y="2038350"/>
                            <a:ext cx="171450" cy="1943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D7E4A0" id="Group 21" o:spid="_x0000_s1026" style="position:absolute;left:0;text-align:left;margin-left:0;margin-top:40.8pt;width:531.75pt;height:382.5pt;z-index:251658240;mso-position-horizontal:left;mso-position-horizontal-relative:margin;mso-width-relative:margin;mso-height-relative:margin" coordsize="47244,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27" type="#_x0000_t66" style="position:absolute;left:15763;top:26717;width:29074;height:1706;rotation:-36770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VoU8AA&#10;AADbAAAADwAAAGRycy9kb3ducmV2LnhtbERPy2oCMRTdC/2HcAtuRDMVKXY0ilTUbn1QcXeZXGdG&#10;k5swiTr+fbMouDyc93TeWiPu1ITasYKPQQaCuHC65lLBYb/qj0GEiKzROCYFTwown711pphr9+At&#10;3XexFCmEQ44Kqhh9LmUoKrIYBs4TJ+7sGosxwaaUusFHCrdGDrPsU1qsOTVU6Om7ouK6u1kFpd+O&#10;zr24GC+NWfvj6Wv/qzcXpbrv7WICIlIbX+J/949WMEzr05f0A+T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VoU8AAAADbAAAADwAAAAAAAAAAAAAAAACYAgAAZHJzL2Rvd25y&#10;ZXYueG1sUEsFBgAAAAAEAAQA9QAAAIUDAAAAAA==&#10;" adj="634" fillcolor="black [3200]" strokecolor="black [1600]" strokeweight="1pt"/>
                <v:rect id="Rectangle 2" o:spid="_x0000_s1028" style="position:absolute;left:16097;top:24765;width:1533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GEsEA&#10;AADaAAAADwAAAGRycy9kb3ducmV2LnhtbESP3WoCMRSE7wu+QzhC72pWESmrUUSrWHrlzwMckuNm&#10;2eRk2aTr9u1NodDLYWa+YVabwTvRUxfrwAqmkwIEsQ6m5krB7Xp4ewcRE7JBF5gU/FCEzXr0ssLS&#10;hAefqb+kSmQIxxIV2JTaUsqoLXmMk9ASZ+8eOo8py66SpsNHhnsnZ0WxkB5rzgsWW9pZ0s3l2yug&#10;uXOfi7Pum30lj9Z8fcx1c1PqdTxslyASDek//Nc+GQUz+L2Sb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TxhLBAAAA2gAAAA8AAAAAAAAAAAAAAAAAmAIAAGRycy9kb3du&#10;cmV2LnhtbFBLBQYAAAAABAAEAPUAAACGAwAAAAA=&#10;" fillcolor="#386480 [3058]" strokecolor="#0d5571 [1604]" strokeweight="1pt">
                  <v:textbox>
                    <w:txbxContent>
                      <w:p w:rsidR="005B5D16" w:rsidRDefault="005B5D16" w:rsidP="00B3078A">
                        <w:pPr>
                          <w:jc w:val="center"/>
                        </w:pPr>
                        <w:r>
                          <w:t>JellyfishStatusUpdate</w:t>
                        </w:r>
                      </w:p>
                    </w:txbxContent>
                  </v:textbox>
                </v:rect>
                <v:rect id="Rectangle 3" o:spid="_x0000_s1029" style="position:absolute;left:36957;top:10382;width:10287;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95sQA&#10;AADaAAAADwAAAGRycy9kb3ducmV2LnhtbESPQWvCQBSE7wX/w/KEXopu2kKR6CoqlfQQD0Z/wDP7&#10;TILZt2F3jWl/fbcg9DjMzDfMYjWYVvTkfGNZwes0AUFcWt1wpeB03E1mIHxA1thaJgXf5GG1HD0t&#10;MNX2zgfqi1CJCGGfooI6hC6V0pc1GfRT2xFH72KdwRClq6R2eI9w08q3JPmQBhuOCzV2tK2pvBY3&#10;o+CnP5+ybJ3jy77Y5i7zm8+8GpR6Hg/rOYhAQ/gPP9pfWsE7/F2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2vebEAAAA2gAAAA8AAAAAAAAAAAAAAAAAmAIAAGRycy9k&#10;b3ducmV2LnhtbFBLBQYAAAAABAAEAPUAAACJAwAAAAA=&#10;" fillcolor="black [3200]" strokecolor="black [1600]" strokeweight="1pt">
                  <v:textbox>
                    <w:txbxContent>
                      <w:p w:rsidR="005B5D16" w:rsidRDefault="005B5D16" w:rsidP="00B3078A">
                        <w:pPr>
                          <w:jc w:val="center"/>
                        </w:pPr>
                        <w:r>
                          <w:t>BabyJellies</w:t>
                        </w:r>
                      </w:p>
                    </w:txbxContent>
                  </v:textbox>
                </v:rect>
                <v:rect id="Rectangle 4" o:spid="_x0000_s1030" style="position:absolute;top:11049;width:628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5xcQA&#10;AADaAAAADwAAAGRycy9kb3ducmV2LnhtbESPQWvCQBSE70L/w/IKvRTdpEopqWtoxIonQduDx5fs&#10;azY0+zZmtxr/vSsUPA4z8w0zzwfbihP1vnGsIJ0kIIgrpxuuFXx/fY7fQPiArLF1TAou5CFfPIzm&#10;mGl35h2d9qEWEcI+QwUmhC6T0leGLPqJ64ij9+N6iyHKvpa6x3OE21a+JMmrtNhwXDDY0dJQ9bv/&#10;swrag6n8cfq8LcvVmssjF6lJC6WeHoePdxCBhnAP/7c3WsEMblfiDZ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RecXEAAAA2gAAAA8AAAAAAAAAAAAAAAAAmAIAAGRycy9k&#10;b3ducmV2LnhtbFBLBQYAAAAABAAEAPUAAACJAwAAAAA=&#10;" fillcolor="#62a39f [3209]" strokecolor="#30514f [1609]" strokeweight="1pt">
                  <v:textbox>
                    <w:txbxContent>
                      <w:p w:rsidR="005B5D16" w:rsidRDefault="005B5D16" w:rsidP="00B3078A">
                        <w:pPr>
                          <w:jc w:val="center"/>
                        </w:pPr>
                        <w:r>
                          <w:t>Colors</w:t>
                        </w:r>
                      </w:p>
                    </w:txbxContent>
                  </v:textbox>
                </v:rect>
                <v:rect id="Rectangle 5" o:spid="_x0000_s1031" style="position:absolute;left:19716;top:9715;width:1009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5B5D16" w:rsidRDefault="005B5D16" w:rsidP="00B3078A">
                        <w:pPr>
                          <w:jc w:val="center"/>
                        </w:pPr>
                        <w:r>
                          <w:t>Types</w:t>
                        </w:r>
                      </w:p>
                    </w:txbxContent>
                  </v:textbox>
                </v:rect>
                <v:rect id="Rectangle 6" o:spid="_x0000_s1032" style="position:absolute;left:13335;top:14668;width:6858;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KcMA&#10;AADaAAAADwAAAGRycy9kb3ducmV2LnhtbESPwWrDMBBE74H8g9hAL6GRm4MpbmQTAikNpIXY/YBF&#10;2tom1spIauz8fVUo9DjMzBtmV812EDfyoXes4GmTgSDWzvTcKvhsjo/PIEJENjg4JgV3ClCVy8UO&#10;C+MmvtCtjq1IEA4FKuhiHAspg+7IYti4kTh5X85bjEn6VhqPU4LbQW6zLJcWe04LHY506Ehf62+r&#10;YK0PjR/2+fvlVfN0+hjPzXQ/K/WwmvcvICLN8T/8134zCnL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KcMAAADaAAAADwAAAAAAAAAAAAAAAACYAgAAZHJzL2Rv&#10;d25yZXYueG1sUEsFBgAAAAAEAAQA9QAAAIgDAAAAAA==&#10;" fillcolor="#335b74 [3202]" strokecolor="#0d5571 [1604]" strokeweight="1pt">
                  <v:textbox>
                    <w:txbxContent>
                      <w:p w:rsidR="005B5D16" w:rsidRDefault="005B5D16" w:rsidP="00B3078A">
                        <w:pPr>
                          <w:jc w:val="center"/>
                        </w:pPr>
                        <w:r>
                          <w:t>Jellies</w:t>
                        </w:r>
                      </w:p>
                    </w:txbxContent>
                  </v:textbox>
                </v:rect>
                <v:rect id="Rectangle 7" o:spid="_x0000_s1033" style="position:absolute;left:2571;top:25146;width:981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lisEA&#10;AADaAAAADwAAAGRycy9kb3ducmV2LnhtbESP3WoCMRSE7wu+QziCdzVrESurUcRqaemVPw9wSI6b&#10;ZZOTZRPX7ds3hUIvh5n5hllvB+9ET12sAyuYTQsQxDqYmisF18vxeQkiJmSDLjAp+KYI283oaY2l&#10;CQ8+UX9OlcgQjiUqsCm1pZRRW/IYp6Elzt4tdB5Tll0lTYePDPdOvhTFQnqsOS9YbGlvSTfnu1dA&#10;c+c+FyfdN2+VfLfm6zDXzVWpyXjYrUAkGtJ/+K/9YRS8wu+Vf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ZYrBAAAA2gAAAA8AAAAAAAAAAAAAAAAAmAIAAGRycy9kb3du&#10;cmV2LnhtbFBLBQYAAAAABAAEAPUAAACGAwAAAAA=&#10;" fillcolor="#386480 [3058]" strokecolor="#0d5571 [1604]" strokeweight="1pt">
                  <v:textbox>
                    <w:txbxContent>
                      <w:p w:rsidR="005B5D16" w:rsidRDefault="005B5D16" w:rsidP="00B3078A">
                        <w:pPr>
                          <w:jc w:val="center"/>
                        </w:pPr>
                        <w:r>
                          <w:t>SpellBox</w:t>
                        </w:r>
                      </w:p>
                    </w:txbxContent>
                  </v:textbox>
                </v:rect>
                <v:rect id="Rectangle 8" o:spid="_x0000_s1034" style="position:absolute;left:10953;top:40100;width:13335;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1cade4 [3204]" strokecolor="#0d5571 [1604]" strokeweight="1pt">
                  <v:textbox>
                    <w:txbxContent>
                      <w:p w:rsidR="005B5D16" w:rsidRDefault="005B5D16" w:rsidP="00B3078A">
                        <w:pPr>
                          <w:jc w:val="center"/>
                        </w:pPr>
                        <w:r>
                          <w:t>PostToHipChat</w:t>
                        </w:r>
                      </w:p>
                    </w:txbxContent>
                  </v:textbox>
                </v:rect>
                <v:rect id="Rectangle 9" o:spid="_x0000_s1035" style="position:absolute;left:39433;top:20002;width:77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KDMQA&#10;AADaAAAADwAAAGRycy9kb3ducmV2LnhtbESPwW7CMBBE75X4B2uReqnAaQ9VCRgEqCg9hAOBD1ji&#10;JYmI15FtQtqvrysh9TiamTeaxWowrejJ+caygtdpAoK4tLrhSsHpuJt8gPABWWNrmRR8k4fVcvS0&#10;wFTbOx+oL0IlIoR9igrqELpUSl/WZNBPbUccvYt1BkOUrpLa4T3CTSvfkuRdGmw4LtTY0bam8lrc&#10;jIKf/nzKsnWOL/tim7vMbz7zalDqeTys5yACDeE//Gh/aQUz+LsSb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igzEAAAA2gAAAA8AAAAAAAAAAAAAAAAAmAIAAGRycy9k&#10;b3ducmV2LnhtbFBLBQYAAAAABAAEAPUAAACJAwAAAAA=&#10;" fillcolor="black [3200]" strokecolor="black [1600]" strokeweight="1pt">
                  <v:textbox>
                    <w:txbxContent>
                      <w:p w:rsidR="005B5D16" w:rsidRDefault="005B5D16" w:rsidP="00E31089">
                        <w:pPr>
                          <w:jc w:val="center"/>
                        </w:pPr>
                        <w:r>
                          <w:t>Roles</w:t>
                        </w:r>
                      </w:p>
                    </w:txbxContent>
                  </v:textbox>
                </v:rect>
                <v:rect id="Rectangle 10" o:spid="_x0000_s1036" style="position:absolute;left:12573;width:819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6VS8QA&#10;AADbAAAADwAAAGRycy9kb3ducmV2LnhtbESPT4vCQAzF78J+hyELXmSdKqJLdRRd2EU8+Q+8hk5s&#10;i51M7Yza/fbmIHhLeC/v/TJbtK5Sd2pC6dnAoJ+AIs68LTk3cDz8fn2DChHZYuWZDPxTgMX8ozPD&#10;1PoH7+i+j7mSEA4pGihirFOtQ1aQw9D3NbFoZ984jLI2ubYNPiTcVXqYJGPtsGRpKLCmn4Kyy/7m&#10;DGw213y94lt9Pv1NRrvLqtrq3sCY7me7nIKK1Ma3+XW9toIv9PKLD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lUvEAAAA2wAAAA8AAAAAAAAAAAAAAAAAmAIAAGRycy9k&#10;b3ducmV2LnhtbFBLBQYAAAAABAAEAPUAAACJAwAAAAA=&#10;" fillcolor="#3e8853 [3208]" strokecolor="#1e4329 [1608]" strokeweight="1pt">
                  <v:textbox>
                    <w:txbxContent>
                      <w:p w:rsidR="005B5D16" w:rsidRDefault="005B5D16" w:rsidP="00E31089">
                        <w:pPr>
                          <w:jc w:val="center"/>
                        </w:pPr>
                        <w:r>
                          <w:t>Program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7" type="#_x0000_t67" style="position:absolute;left:15716;top:4953;width:2381;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6bX8IA&#10;AADbAAAADwAAAGRycy9kb3ducmV2LnhtbERPPWvDMBDdA/0P4grdYjkZTOtGCalLIEOX2inNeFhX&#10;y8Q6GUux3X9fBQLd7vE+b7ObbSdGGnzrWMEqSUEQ10633Cg4VYflMwgfkDV2jknBL3nYbR8WG8y1&#10;m/iTxjI0Ioawz1GBCaHPpfS1IYs+cT1x5H7cYDFEODRSDzjFcNvJdZpm0mLLscFgT4Wh+lJerYLz&#10;+8ebqerCZM6X1+/u6+V8rLRST4/z/hVEoDn8i+/uo47zV3D7JR4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ptfwgAAANsAAAAPAAAAAAAAAAAAAAAAAJgCAABkcnMvZG93&#10;bnJldi54bWxQSwUGAAAAAAQABAD1AAAAhwMAAAAA&#10;" adj="18873" fillcolor="#3e8853 [3208]" strokecolor="white [3201]" strokeweight="1.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8" type="#_x0000_t13" style="position:absolute;left:7334;top:13906;width:5543;height:1703;rotation:22231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MwcMA&#10;AADbAAAADwAAAGRycy9kb3ducmV2LnhtbERP22rCQBB9F/oPyxT6phsVik1dxSupIBRjQR/H7JhE&#10;s7Npdqvp33cLhb7N4VxnPG1NJW7UuNKygn4vAkGcWV1yruBjv+6OQDiPrLGyTAq+ycF08tAZY6zt&#10;nXd0S30uQgi7GBUU3texlC4ryKDr2Zo4cGfbGPQBNrnUDd5DuKnkIIqepcGSQ0OBNS0Kyq7pl1Gw&#10;WbpqhZeXz2SdHOfvi9PwQNtEqafHdvYKwlPr/8V/7jcd5g/g95dw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wMwcMAAADbAAAADwAAAAAAAAAAAAAAAACYAgAAZHJzL2Rv&#10;d25yZXYueG1sUEsFBgAAAAAEAAQA9QAAAIgDAAAAAA==&#10;" adj="18283" fillcolor="#e1e4e6 [2995]" strokecolor="#0d5571 [1604]" strokeweight="1pt">
                  <v:fill color2="#819199 [2019]" rotate="t" colors="0 #e3e8ea;.5 #dce0e2;1 #b5b9bb" focus="100%" type="gradient">
                    <o:fill v:ext="view" type="gradientUnscaled"/>
                  </v:fill>
                </v:shape>
                <v:shape id="Right Arrow 13" o:spid="_x0000_s1039" type="#_x0000_t13" style="position:absolute;left:20859;top:15144;width:15610;height:2035;rotation:-7387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0sW8EA&#10;AADbAAAADwAAAGRycy9kb3ducmV2LnhtbERPzWrCQBC+F3yHZYTedKOtUlI3QaVSPYmxDzBkx2xo&#10;djZmV5O+fbcg9DYf3++s8sE24k6drx0rmE0TEMSl0zVXCr7Ou8kbCB+QNTaOScEPeciz0dMKU+16&#10;PtG9CJWIIexTVGBCaFMpfWnIop+6ljhyF9dZDBF2ldQd9jHcNnKeJEtpsebYYLClraHyu7hZBce2&#10;fr30lfz82DV7c13Lw6aghVLP42H9DiLQEP7FD/dex/kv8Pd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9LFvBAAAA2wAAAA8AAAAAAAAAAAAAAAAAmAIAAGRycy9kb3du&#10;cmV2LnhtbFBLBQYAAAAABAAEAPUAAACGAwAAAAA=&#10;" adj="20192" fillcolor="#335b74 [3202]" strokecolor="#0d5571 [1604]"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40" type="#_x0000_t70" style="position:absolute;left:43338;top:15906;width:123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XsAA&#10;AADbAAAADwAAAGRycy9kb3ducmV2LnhtbERPTWvDMAy9F/YfjAa7NU5HGCOLW0qhsOuyEtabFqtx&#10;aCynttdk/34eFHrT432q2sx2EFfyoXesYJXlIIhbp3vuFBw+98tXECEiaxwck4JfCrBZPywqLLWb&#10;+IOudexECuFQogIT41hKGVpDFkPmRuLEnZy3GBP0ndQepxRuB/mc5y/SYs+pweBIO0Ptuf6xCvaN&#10;2Q6mGfuLaY6H+EXF98UXSj09zts3EJHmeBff3O86zS/g/5d0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mZXsAAAADbAAAADwAAAAAAAAAAAAAAAACYAgAAZHJzL2Rvd25y&#10;ZXYueG1sUEsFBgAAAAAEAAQA9QAAAIUDAAAAAA==&#10;" adj=",3600" fillcolor="black [3200]" strokecolor="black [1600]" strokeweight="1pt"/>
                <v:shape id="Right Arrow 15" o:spid="_x0000_s1041" type="#_x0000_t13" style="position:absolute;left:6191;top:21717;width:7144;height:1524;rotation:-26030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J18IA&#10;AADbAAAADwAAAGRycy9kb3ducmV2LnhtbERPS4vCMBC+C/6HMMJeFk1dX6UaZVkQFLz4OHgcmrGt&#10;NpPaRNv99xthwdt8fM9ZrFpTiifVrrCsYDiIQBCnVhecKTgd1/0YhPPIGkvLpOCXHKyW3c4CE20b&#10;3tPz4DMRQtglqCD3vkqkdGlOBt3AVsSBu9jaoA+wzqSusQnhppRfUTSVBgsODTlW9JNTejs8jIKr&#10;380+74/RON0a44bbczxqdrFSH732ew7CU+vf4n/3Rof5E3j9Eg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9MnXwgAAANsAAAAPAAAAAAAAAAAAAAAAAJgCAABkcnMvZG93&#10;bnJldi54bWxQSwUGAAAAAAQABAD1AAAAhwMAAAAA&#10;" adj="19296" fillcolor="#3a6784 [2994]" strokecolor="#0d5571 [1604]" strokeweight="1pt">
                  <v:fill color2="#203848 [2018]" rotate="t" colors="0 #4f7491;.5 #37627f;1 #224a63" focus="100%" type="gradient">
                    <o:fill v:ext="view" type="gradientUnscaled"/>
                  </v:fill>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6" o:spid="_x0000_s1042" type="#_x0000_t69" style="position:absolute;left:17620;top:21812;width:4911;height:1184;rotation:38679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UZL8A&#10;AADbAAAADwAAAGRycy9kb3ducmV2LnhtbERPzWqDQBC+F/oOyxR6q2sLDY1xlVSQ5hqTBxjciUrc&#10;Wdndqs3TdwuB3ubj+528XM0oZnJ+sKzgNUlBELdWD9wpOJ/qlw8QPiBrHC2Tgh/yUBaPDzlm2i58&#10;pLkJnYgh7DNU0IcwZVL6tieDPrETceQu1hkMEbpOaodLDDejfEvTjTQ4cGzocaKqp/bafBsF29uB&#10;mvr8zp9jXX3d3EnPg9sq9fy07ncgAq3hX3x3H3Scv4G/X+IBsv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uVRkvwAAANsAAAAPAAAAAAAAAAAAAAAAAJgCAABkcnMvZG93bnJl&#10;di54bWxQSwUGAAAAAAQABAD1AAAAhAMAAAAA&#10;" adj="2603" fillcolor="#386480 [3058]" strokecolor="#0d5571 [1604]" strokeweight="1pt"/>
                <v:shape id="Down Arrow 17" o:spid="_x0000_s1043" type="#_x0000_t67" style="position:absolute;left:20478;top:30765;width:1905;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BYsIA&#10;AADbAAAADwAAAGRycy9kb3ducmV2LnhtbERPTWvCQBC9F/wPywjemo0KraauIikVT4LaYrwN2WkS&#10;zM6G7Brjv+8KBW/zeJ+zWPWmFh21rrKsYBzFIIhzqysuFHwfv15nIJxH1lhbJgV3crBaDl4WmGh7&#10;4z11B1+IEMIuQQWl900ipctLMugi2xAH7te2Bn2AbSF1i7cQbmo5ieM3abDi0FBiQ2lJ+eVwNQqm&#10;bn/ONpefONudtsW8maSfZ7wrNRr26w8Qnnr/FP+7tzrMf4fH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8FiwgAAANsAAAAPAAAAAAAAAAAAAAAAAJgCAABkcnMvZG93&#10;bnJldi54bWxQSwUGAAAAAAQABAD1AAAAhwMAAAAA&#10;" adj="19277" fillcolor="#335b74 [3202]" strokecolor="#0d5571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44" type="#_x0000_t68" style="position:absolute;left:13811;top:20383;width:1714;height:19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gi8MA&#10;AADbAAAADwAAAGRycy9kb3ducmV2LnhtbERPTWsCMRC9C/6HMIVeRLNKse1qFFFLPdqtPXgbNuPu&#10;0s0kJqlu/31TELzN433OfNmZVlzIh8aygvEoA0FcWt1wpeDw+TZ8AREissbWMin4pQDLRb83x1zb&#10;K3/QpYiVSCEcclRQx+hyKUNZk8Ewso44cSfrDcYEfSW1x2sKN62cZNlUGmw4NdToaF1T+V38GAXn&#10;arc/PrunzXhw/JpsvZu+m+1ZqceHbjUDEamLd/HNvdNp/iv8/5I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gi8MAAADbAAAADwAAAAAAAAAAAAAAAACYAgAAZHJzL2Rv&#10;d25yZXYueG1sUEsFBgAAAAAEAAQA9QAAAIgDAAAAAA==&#10;" adj="953" fillcolor="#1cade4 [3204]" strokecolor="#0d5571 [1604]" strokeweight="1pt"/>
                <w10:wrap type="topAndBottom" anchorx="margin"/>
              </v:group>
            </w:pict>
          </mc:Fallback>
        </mc:AlternateContent>
      </w:r>
      <w:r w:rsidR="00B3078A">
        <w:t>Diagram</w:t>
      </w:r>
    </w:p>
    <w:p w:rsidR="00D57E26" w:rsidRDefault="00D57E26">
      <w:r>
        <w:br w:type="page"/>
      </w:r>
    </w:p>
    <w:p w:rsidR="00D57E26" w:rsidRDefault="0084092F" w:rsidP="0084092F">
      <w:pPr>
        <w:pStyle w:val="Heading1"/>
      </w:pPr>
      <w:r>
        <w:rPr>
          <w:noProof/>
          <w:lang w:eastAsia="en-US"/>
        </w:rPr>
        <w:lastRenderedPageBreak/>
        <w:drawing>
          <wp:anchor distT="0" distB="0" distL="114300" distR="114300" simplePos="0" relativeHeight="251659264" behindDoc="0" locked="0" layoutInCell="1" allowOverlap="1" wp14:anchorId="723E3E39" wp14:editId="58E606F1">
            <wp:simplePos x="0" y="0"/>
            <wp:positionH relativeFrom="page">
              <wp:align>right</wp:align>
            </wp:positionH>
            <wp:positionV relativeFrom="paragraph">
              <wp:posOffset>419100</wp:posOffset>
            </wp:positionV>
            <wp:extent cx="7705725" cy="3097530"/>
            <wp:effectExtent l="0" t="0" r="28575" b="0"/>
            <wp:wrapTopAndBottom/>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anchor>
        </w:drawing>
      </w:r>
      <w:r>
        <w:t>Flow Diagram</w:t>
      </w:r>
    </w:p>
    <w:p w:rsidR="0084092F" w:rsidRDefault="0084092F" w:rsidP="0084092F"/>
    <w:p w:rsidR="0084092F" w:rsidRDefault="0084092F">
      <w:r>
        <w:br w:type="page"/>
      </w:r>
    </w:p>
    <w:p w:rsidR="0084092F" w:rsidRDefault="0065365D" w:rsidP="0084092F">
      <w:pPr>
        <w:pStyle w:val="Heading1"/>
      </w:pPr>
      <w:r>
        <w:lastRenderedPageBreak/>
        <w:t>Form</w:t>
      </w:r>
      <w:r w:rsidR="0084092F">
        <w:t xml:space="preserve"> Description</w:t>
      </w:r>
    </w:p>
    <w:p w:rsidR="0084092F" w:rsidRDefault="0084092F" w:rsidP="0084092F">
      <w:pPr>
        <w:pStyle w:val="Heading2"/>
      </w:pPr>
      <w:r>
        <w:t>Program.cs</w:t>
      </w:r>
    </w:p>
    <w:p w:rsidR="0084092F" w:rsidRDefault="0084092F" w:rsidP="0084092F">
      <w:pPr>
        <w:pStyle w:val="Heading3"/>
      </w:pPr>
      <w:r>
        <w:t>Main()</w:t>
      </w:r>
    </w:p>
    <w:p w:rsidR="0084092F" w:rsidRDefault="0084092F" w:rsidP="0084092F">
      <w:pPr>
        <w:ind w:left="720"/>
      </w:pPr>
      <w:r>
        <w:t>Entry point for the application</w:t>
      </w:r>
    </w:p>
    <w:p w:rsidR="0084092F" w:rsidRDefault="0084092F" w:rsidP="0084092F">
      <w:pPr>
        <w:ind w:left="720"/>
      </w:pPr>
      <w:r>
        <w:t>Enables visual styles, Renders text, run Jellies()</w:t>
      </w:r>
    </w:p>
    <w:p w:rsidR="0084092F" w:rsidRDefault="0084092F" w:rsidP="0084092F">
      <w:pPr>
        <w:pStyle w:val="Heading2"/>
      </w:pPr>
      <w:r>
        <w:t>Jellies.cs</w:t>
      </w:r>
    </w:p>
    <w:p w:rsidR="0084092F" w:rsidRDefault="0084092F" w:rsidP="00073492">
      <w:pPr>
        <w:pStyle w:val="Heading3"/>
      </w:pPr>
      <w:r>
        <w:t>Instance Variables</w:t>
      </w:r>
    </w:p>
    <w:p w:rsidR="0084092F" w:rsidRDefault="007411CF" w:rsidP="007411CF">
      <w:pPr>
        <w:spacing w:after="0"/>
        <w:ind w:left="864"/>
      </w:pPr>
      <w:r>
        <w:t>- Color gColor1</w:t>
      </w:r>
    </w:p>
    <w:p w:rsidR="007411CF" w:rsidRDefault="007411CF" w:rsidP="007411CF">
      <w:pPr>
        <w:spacing w:after="0"/>
        <w:ind w:left="864"/>
      </w:pPr>
      <w:r>
        <w:t>- Color gColor2</w:t>
      </w:r>
    </w:p>
    <w:p w:rsidR="007411CF" w:rsidRDefault="007411CF" w:rsidP="007411CF">
      <w:pPr>
        <w:spacing w:after="0"/>
        <w:ind w:left="864"/>
      </w:pPr>
      <w:r>
        <w:t xml:space="preserve">- </w:t>
      </w:r>
      <w:r w:rsidRPr="007411CF">
        <w:rPr>
          <w:b/>
        </w:rPr>
        <w:t>PostToHipChat</w:t>
      </w:r>
      <w:r>
        <w:t xml:space="preserve"> ptch</w:t>
      </w:r>
    </w:p>
    <w:p w:rsidR="007411CF" w:rsidRDefault="007411CF" w:rsidP="007411CF">
      <w:pPr>
        <w:spacing w:after="0"/>
        <w:ind w:left="864"/>
      </w:pPr>
      <w:r>
        <w:t xml:space="preserve">- </w:t>
      </w:r>
      <w:r w:rsidRPr="007411CF">
        <w:rPr>
          <w:b/>
        </w:rPr>
        <w:t>JellyfishStatusUpdate</w:t>
      </w:r>
      <w:r>
        <w:t xml:space="preserve"> jellyfish</w:t>
      </w:r>
    </w:p>
    <w:p w:rsidR="007411CF" w:rsidRDefault="007411CF" w:rsidP="007411CF">
      <w:pPr>
        <w:spacing w:after="0"/>
        <w:ind w:left="864"/>
        <w:rPr>
          <w:i/>
        </w:rPr>
      </w:pPr>
      <w:r>
        <w:t xml:space="preserve">- </w:t>
      </w:r>
      <w:r w:rsidRPr="007411CF">
        <w:rPr>
          <w:b/>
          <w:i/>
        </w:rPr>
        <w:t>isResolved</w:t>
      </w:r>
      <w:r>
        <w:rPr>
          <w:i/>
        </w:rPr>
        <w:t xml:space="preserve"> </w:t>
      </w:r>
      <w:r w:rsidRPr="007411CF">
        <w:t>rese</w:t>
      </w:r>
    </w:p>
    <w:p w:rsidR="007411CF" w:rsidRDefault="007411CF" w:rsidP="007411CF">
      <w:pPr>
        <w:spacing w:after="0"/>
        <w:ind w:left="864"/>
        <w:rPr>
          <w:i/>
        </w:rPr>
      </w:pPr>
      <w:r>
        <w:t xml:space="preserve">- </w:t>
      </w:r>
      <w:r w:rsidRPr="007411CF">
        <w:rPr>
          <w:b/>
          <w:i/>
        </w:rPr>
        <w:t>fullUpdateType</w:t>
      </w:r>
      <w:r>
        <w:rPr>
          <w:i/>
        </w:rPr>
        <w:t xml:space="preserve"> </w:t>
      </w:r>
      <w:r w:rsidRPr="007411CF">
        <w:t>update</w:t>
      </w:r>
    </w:p>
    <w:p w:rsidR="007411CF" w:rsidRDefault="007411CF" w:rsidP="007411CF">
      <w:pPr>
        <w:spacing w:after="0"/>
        <w:ind w:left="864"/>
        <w:rPr>
          <w:i/>
        </w:rPr>
      </w:pPr>
      <w:r>
        <w:t xml:space="preserve">- </w:t>
      </w:r>
      <w:r w:rsidRPr="007411CF">
        <w:rPr>
          <w:b/>
          <w:i/>
        </w:rPr>
        <w:t>location</w:t>
      </w:r>
      <w:r>
        <w:rPr>
          <w:i/>
        </w:rPr>
        <w:t xml:space="preserve"> </w:t>
      </w:r>
      <w:r>
        <w:t>local</w:t>
      </w:r>
      <w:r>
        <w:rPr>
          <w:i/>
        </w:rPr>
        <w:t xml:space="preserve"> </w:t>
      </w:r>
    </w:p>
    <w:p w:rsidR="007411CF" w:rsidRDefault="007411CF" w:rsidP="00073492">
      <w:pPr>
        <w:pStyle w:val="Heading3"/>
      </w:pPr>
      <w:r>
        <w:t>Constructor</w:t>
      </w:r>
    </w:p>
    <w:p w:rsidR="007411CF" w:rsidRDefault="007411CF" w:rsidP="007411CF">
      <w:pPr>
        <w:ind w:left="864"/>
        <w:rPr>
          <w:b/>
        </w:rPr>
      </w:pPr>
      <w:r>
        <w:t xml:space="preserve">+ </w:t>
      </w:r>
      <w:r>
        <w:rPr>
          <w:b/>
        </w:rPr>
        <w:t>Jellies()</w:t>
      </w:r>
    </w:p>
    <w:p w:rsidR="002C07BB" w:rsidRDefault="002C07BB" w:rsidP="00575998">
      <w:pPr>
        <w:pStyle w:val="Heading4"/>
      </w:pPr>
      <w:r>
        <w:t>Default settings</w:t>
      </w:r>
    </w:p>
    <w:p w:rsidR="002C07BB" w:rsidRDefault="002C07BB" w:rsidP="002C07BB">
      <w:pPr>
        <w:ind w:left="720" w:firstLine="144"/>
      </w:pPr>
      <w:r>
        <w:t>The Jellyfish Status Tool will load with the following settings:</w:t>
      </w:r>
    </w:p>
    <w:p w:rsidR="002C07BB" w:rsidRDefault="002C07BB" w:rsidP="002C07BB">
      <w:pPr>
        <w:pStyle w:val="ListParagraph"/>
        <w:numPr>
          <w:ilvl w:val="0"/>
          <w:numId w:val="17"/>
        </w:numPr>
      </w:pPr>
      <w:r>
        <w:t>comboBox1_Load() : fills dropdown with HipChat room information</w:t>
      </w:r>
    </w:p>
    <w:p w:rsidR="002C07BB" w:rsidRDefault="002C07BB" w:rsidP="002C07BB">
      <w:pPr>
        <w:pStyle w:val="ListParagraph"/>
        <w:numPr>
          <w:ilvl w:val="0"/>
          <w:numId w:val="17"/>
        </w:numPr>
      </w:pPr>
      <w:r>
        <w:t>comboBox1_SelectedIndex : sets the dropdown to not have any value to selected</w:t>
      </w:r>
    </w:p>
    <w:p w:rsidR="002C07BB" w:rsidRDefault="002C07BB" w:rsidP="002C07BB">
      <w:pPr>
        <w:pStyle w:val="ListParagraph"/>
        <w:numPr>
          <w:ilvl w:val="0"/>
          <w:numId w:val="17"/>
        </w:numPr>
      </w:pPr>
      <w:r>
        <w:t>Rese : isResolved.STATUS</w:t>
      </w:r>
    </w:p>
    <w:p w:rsidR="002C07BB" w:rsidRDefault="002C07BB" w:rsidP="002C07BB">
      <w:pPr>
        <w:pStyle w:val="ListParagraph"/>
        <w:numPr>
          <w:ilvl w:val="0"/>
          <w:numId w:val="17"/>
        </w:numPr>
      </w:pPr>
      <w:r>
        <w:t>Update : fullUpdateType.NONE</w:t>
      </w:r>
    </w:p>
    <w:p w:rsidR="002C07BB" w:rsidRPr="002C07BB" w:rsidRDefault="002C07BB" w:rsidP="002C07BB">
      <w:pPr>
        <w:pStyle w:val="ListParagraph"/>
        <w:numPr>
          <w:ilvl w:val="0"/>
          <w:numId w:val="17"/>
        </w:numPr>
        <w:rPr>
          <w:b/>
        </w:rPr>
      </w:pPr>
      <w:r>
        <w:t>Local : location.NONE</w:t>
      </w:r>
    </w:p>
    <w:p w:rsidR="007411CF" w:rsidRDefault="007411CF" w:rsidP="00073492">
      <w:pPr>
        <w:pStyle w:val="Heading3"/>
      </w:pPr>
      <w:r>
        <w:t>Properties</w:t>
      </w:r>
    </w:p>
    <w:p w:rsidR="007411CF" w:rsidRPr="007411CF" w:rsidRDefault="007411CF" w:rsidP="007411CF">
      <w:pPr>
        <w:pStyle w:val="ListParagraph"/>
        <w:numPr>
          <w:ilvl w:val="0"/>
          <w:numId w:val="14"/>
        </w:numPr>
      </w:pPr>
      <w:r>
        <w:rPr>
          <w:b/>
          <w:i/>
        </w:rPr>
        <w:t xml:space="preserve">isResolved </w:t>
      </w:r>
      <w:r>
        <w:rPr>
          <w:b/>
        </w:rPr>
        <w:t>Rese</w:t>
      </w:r>
    </w:p>
    <w:p w:rsidR="007411CF" w:rsidRPr="007411CF" w:rsidRDefault="007411CF" w:rsidP="007411CF">
      <w:pPr>
        <w:pStyle w:val="ListParagraph"/>
        <w:numPr>
          <w:ilvl w:val="1"/>
          <w:numId w:val="14"/>
        </w:numPr>
      </w:pPr>
      <w:r>
        <w:rPr>
          <w:i/>
        </w:rPr>
        <w:t>get : rese</w:t>
      </w:r>
    </w:p>
    <w:p w:rsidR="007411CF" w:rsidRPr="007411CF" w:rsidRDefault="007411CF" w:rsidP="007411CF">
      <w:pPr>
        <w:pStyle w:val="ListParagraph"/>
        <w:numPr>
          <w:ilvl w:val="1"/>
          <w:numId w:val="14"/>
        </w:numPr>
      </w:pPr>
      <w:r>
        <w:rPr>
          <w:i/>
        </w:rPr>
        <w:t>set += value</w:t>
      </w:r>
    </w:p>
    <w:p w:rsidR="007411CF" w:rsidRDefault="007411CF" w:rsidP="00073492">
      <w:pPr>
        <w:pStyle w:val="Heading3"/>
      </w:pPr>
      <w:r>
        <w:t>Methods</w:t>
      </w:r>
    </w:p>
    <w:p w:rsidR="007411CF" w:rsidRPr="007411CF" w:rsidRDefault="007411CF" w:rsidP="007411CF">
      <w:pPr>
        <w:pStyle w:val="ListParagraph"/>
        <w:numPr>
          <w:ilvl w:val="0"/>
          <w:numId w:val="14"/>
        </w:numPr>
      </w:pPr>
      <w:r>
        <w:rPr>
          <w:b/>
          <w:i/>
        </w:rPr>
        <w:t>comboBox1_Load() : void</w:t>
      </w:r>
    </w:p>
    <w:p w:rsidR="007411CF" w:rsidRDefault="007411CF" w:rsidP="007411CF">
      <w:pPr>
        <w:pStyle w:val="ListParagraph"/>
        <w:numPr>
          <w:ilvl w:val="1"/>
          <w:numId w:val="14"/>
        </w:numPr>
      </w:pPr>
      <w:r>
        <w:t>fills in the</w:t>
      </w:r>
      <w:r w:rsidR="006C4492">
        <w:t xml:space="preserve"> hipChat</w:t>
      </w:r>
      <w:r>
        <w:t xml:space="preserve"> room </w:t>
      </w:r>
      <w:r w:rsidR="006C4492">
        <w:t>titles</w:t>
      </w:r>
    </w:p>
    <w:p w:rsidR="006C4492" w:rsidRPr="006C4492" w:rsidRDefault="006C4492" w:rsidP="006C4492">
      <w:pPr>
        <w:pStyle w:val="ListParagraph"/>
        <w:numPr>
          <w:ilvl w:val="0"/>
          <w:numId w:val="14"/>
        </w:numPr>
      </w:pPr>
      <w:r>
        <w:rPr>
          <w:b/>
          <w:i/>
        </w:rPr>
        <w:t>comboBox1_SelectedIndexChanged(object, EventArgs) : void</w:t>
      </w:r>
    </w:p>
    <w:p w:rsidR="006C4492" w:rsidRDefault="006C4492" w:rsidP="006C4492">
      <w:pPr>
        <w:pStyle w:val="ListParagraph"/>
        <w:numPr>
          <w:ilvl w:val="1"/>
          <w:numId w:val="14"/>
        </w:numPr>
      </w:pPr>
      <w:r>
        <w:t xml:space="preserve">sets the room id for HipChat </w:t>
      </w:r>
    </w:p>
    <w:p w:rsidR="006C4492" w:rsidRDefault="006C4492" w:rsidP="006C4492">
      <w:pPr>
        <w:pStyle w:val="ListParagraph"/>
        <w:numPr>
          <w:ilvl w:val="2"/>
          <w:numId w:val="14"/>
        </w:numPr>
      </w:pPr>
      <w:r>
        <w:t>pthc.setRID(string)</w:t>
      </w:r>
    </w:p>
    <w:p w:rsidR="006C4492" w:rsidRDefault="006C4492" w:rsidP="006C4492">
      <w:pPr>
        <w:pStyle w:val="ListParagraph"/>
        <w:numPr>
          <w:ilvl w:val="1"/>
          <w:numId w:val="14"/>
        </w:numPr>
      </w:pPr>
      <w:r>
        <w:t>disables comboBox1</w:t>
      </w:r>
    </w:p>
    <w:p w:rsidR="006C4492" w:rsidRDefault="006C4492" w:rsidP="006C4492">
      <w:pPr>
        <w:pStyle w:val="ListParagraph"/>
        <w:numPr>
          <w:ilvl w:val="1"/>
          <w:numId w:val="14"/>
        </w:numPr>
      </w:pPr>
      <w:r>
        <w:t>sets text for textBox1</w:t>
      </w:r>
    </w:p>
    <w:p w:rsidR="006C4492" w:rsidRPr="006C4492" w:rsidRDefault="006C4492" w:rsidP="006C4492">
      <w:pPr>
        <w:pStyle w:val="ListParagraph"/>
        <w:numPr>
          <w:ilvl w:val="0"/>
          <w:numId w:val="14"/>
        </w:numPr>
      </w:pPr>
      <w:r>
        <w:rPr>
          <w:b/>
          <w:i/>
        </w:rPr>
        <w:t>button1_Click(object, EventArgs) : void</w:t>
      </w:r>
    </w:p>
    <w:p w:rsidR="006C4492" w:rsidRDefault="006C4492" w:rsidP="006C4492">
      <w:pPr>
        <w:pStyle w:val="ListParagraph"/>
        <w:numPr>
          <w:ilvl w:val="1"/>
          <w:numId w:val="14"/>
        </w:numPr>
      </w:pPr>
      <w:r>
        <w:t>Refreshes the comboBox1 room list</w:t>
      </w:r>
    </w:p>
    <w:p w:rsidR="006C4492" w:rsidRDefault="006C4492" w:rsidP="006C4492">
      <w:pPr>
        <w:pStyle w:val="ListParagraph"/>
        <w:numPr>
          <w:ilvl w:val="2"/>
          <w:numId w:val="14"/>
        </w:numPr>
      </w:pPr>
      <w:r>
        <w:t>comboBox1.Items.Clear()</w:t>
      </w:r>
    </w:p>
    <w:p w:rsidR="006C4492" w:rsidRDefault="006C4492" w:rsidP="006C4492">
      <w:pPr>
        <w:pStyle w:val="ListParagraph"/>
        <w:numPr>
          <w:ilvl w:val="2"/>
          <w:numId w:val="14"/>
        </w:numPr>
      </w:pPr>
      <w:r>
        <w:lastRenderedPageBreak/>
        <w:t>comboBox1_Load()</w:t>
      </w:r>
    </w:p>
    <w:p w:rsidR="006C4492" w:rsidRDefault="006C4492" w:rsidP="006C4492">
      <w:pPr>
        <w:pStyle w:val="ListParagraph"/>
        <w:numPr>
          <w:ilvl w:val="2"/>
          <w:numId w:val="14"/>
        </w:numPr>
      </w:pPr>
      <w:r>
        <w:t>enables comboBox1</w:t>
      </w:r>
    </w:p>
    <w:p w:rsidR="006C4492" w:rsidRPr="006C4492" w:rsidRDefault="006C4492" w:rsidP="006C4492">
      <w:pPr>
        <w:pStyle w:val="ListParagraph"/>
        <w:numPr>
          <w:ilvl w:val="0"/>
          <w:numId w:val="14"/>
        </w:numPr>
      </w:pPr>
      <w:r>
        <w:rPr>
          <w:b/>
          <w:i/>
        </w:rPr>
        <w:t>button2_Click(object, EventArgs) : void</w:t>
      </w:r>
    </w:p>
    <w:p w:rsidR="006C4492" w:rsidRDefault="006C4492" w:rsidP="006C4492">
      <w:pPr>
        <w:pStyle w:val="ListParagraph"/>
        <w:numPr>
          <w:ilvl w:val="1"/>
          <w:numId w:val="14"/>
        </w:numPr>
      </w:pPr>
      <w:r>
        <w:t>Clear textBox1.Text</w:t>
      </w:r>
    </w:p>
    <w:p w:rsidR="006C4492" w:rsidRPr="006C4492" w:rsidRDefault="006C4492" w:rsidP="006C4492">
      <w:pPr>
        <w:pStyle w:val="ListParagraph"/>
        <w:numPr>
          <w:ilvl w:val="0"/>
          <w:numId w:val="14"/>
        </w:numPr>
      </w:pPr>
      <w:r>
        <w:rPr>
          <w:b/>
          <w:i/>
        </w:rPr>
        <w:t>button3_Click(object, EventArgs) : void</w:t>
      </w:r>
    </w:p>
    <w:p w:rsidR="006C4492" w:rsidRDefault="006C4492" w:rsidP="006C4492">
      <w:pPr>
        <w:pStyle w:val="ListParagraph"/>
        <w:numPr>
          <w:ilvl w:val="1"/>
          <w:numId w:val="14"/>
        </w:numPr>
      </w:pPr>
      <w:r>
        <w:t>Posting event for Incident Title</w:t>
      </w:r>
    </w:p>
    <w:p w:rsidR="006C4492" w:rsidRDefault="006C4492" w:rsidP="006C4492">
      <w:pPr>
        <w:pStyle w:val="ListParagraph"/>
        <w:numPr>
          <w:ilvl w:val="2"/>
          <w:numId w:val="14"/>
        </w:numPr>
      </w:pPr>
      <w:r>
        <w:t>Sets : update.NONE</w:t>
      </w:r>
    </w:p>
    <w:p w:rsidR="006C4492" w:rsidRDefault="006C4492" w:rsidP="006C4492">
      <w:pPr>
        <w:pStyle w:val="ListParagraph"/>
        <w:numPr>
          <w:ilvl w:val="2"/>
          <w:numId w:val="14"/>
        </w:numPr>
      </w:pPr>
      <w:r>
        <w:t>Sets : local.INC_TITLE</w:t>
      </w:r>
    </w:p>
    <w:p w:rsidR="006C4492" w:rsidRDefault="006C4492" w:rsidP="006C4492">
      <w:pPr>
        <w:pStyle w:val="ListParagraph"/>
        <w:numPr>
          <w:ilvl w:val="2"/>
          <w:numId w:val="14"/>
        </w:numPr>
      </w:pPr>
      <w:r>
        <w:t>cleanedJelly()</w:t>
      </w:r>
    </w:p>
    <w:p w:rsidR="006C4492" w:rsidRDefault="006C4492" w:rsidP="006C4492">
      <w:pPr>
        <w:pStyle w:val="ListParagraph"/>
        <w:numPr>
          <w:ilvl w:val="2"/>
          <w:numId w:val="14"/>
        </w:numPr>
      </w:pPr>
      <w:r>
        <w:t>Sets : jellyfish</w:t>
      </w:r>
    </w:p>
    <w:p w:rsidR="006C4492" w:rsidRDefault="006C4492" w:rsidP="006C4492">
      <w:pPr>
        <w:pStyle w:val="ListParagraph"/>
        <w:numPr>
          <w:ilvl w:val="2"/>
          <w:numId w:val="14"/>
        </w:numPr>
      </w:pPr>
      <w:r>
        <w:t>sendToHipChat(</w:t>
      </w:r>
      <w:r w:rsidR="003E68C0">
        <w:t>)</w:t>
      </w:r>
    </w:p>
    <w:p w:rsidR="006C4492" w:rsidRDefault="006C4492" w:rsidP="006C4492">
      <w:pPr>
        <w:pStyle w:val="ListParagraph"/>
        <w:numPr>
          <w:ilvl w:val="1"/>
          <w:numId w:val="14"/>
        </w:numPr>
      </w:pPr>
      <w:r>
        <w:t>Sends the text contained in textBox1 as a JellyfishStatusUpdate object to HipChat.</w:t>
      </w:r>
    </w:p>
    <w:p w:rsidR="006C4492" w:rsidRPr="006C4492" w:rsidRDefault="006C4492" w:rsidP="006C4492">
      <w:pPr>
        <w:pStyle w:val="ListParagraph"/>
        <w:numPr>
          <w:ilvl w:val="0"/>
          <w:numId w:val="14"/>
        </w:numPr>
      </w:pPr>
      <w:r>
        <w:rPr>
          <w:b/>
          <w:i/>
        </w:rPr>
        <w:t>button4_Click(object, EventArgs) : void</w:t>
      </w:r>
    </w:p>
    <w:p w:rsidR="006C4492" w:rsidRDefault="006C4492" w:rsidP="006C4492">
      <w:pPr>
        <w:pStyle w:val="ListParagraph"/>
        <w:numPr>
          <w:ilvl w:val="1"/>
          <w:numId w:val="14"/>
        </w:numPr>
      </w:pPr>
      <w:r>
        <w:t>Clear textBox2.Text</w:t>
      </w:r>
    </w:p>
    <w:p w:rsidR="006C4492" w:rsidRPr="006C4492" w:rsidRDefault="006C4492" w:rsidP="006C4492">
      <w:pPr>
        <w:pStyle w:val="ListParagraph"/>
        <w:numPr>
          <w:ilvl w:val="0"/>
          <w:numId w:val="14"/>
        </w:numPr>
      </w:pPr>
      <w:r>
        <w:rPr>
          <w:b/>
          <w:i/>
        </w:rPr>
        <w:t>button5_Click(object, EventArgs) : void</w:t>
      </w:r>
    </w:p>
    <w:p w:rsidR="006C4492" w:rsidRDefault="006C4492" w:rsidP="006C4492">
      <w:pPr>
        <w:pStyle w:val="ListParagraph"/>
        <w:numPr>
          <w:ilvl w:val="1"/>
          <w:numId w:val="14"/>
        </w:numPr>
      </w:pPr>
      <w:r>
        <w:t>Clear spellBox1.Text</w:t>
      </w:r>
    </w:p>
    <w:p w:rsidR="006C4492" w:rsidRPr="006C4492" w:rsidRDefault="006C4492" w:rsidP="006C4492">
      <w:pPr>
        <w:pStyle w:val="ListParagraph"/>
        <w:numPr>
          <w:ilvl w:val="0"/>
          <w:numId w:val="14"/>
        </w:numPr>
      </w:pPr>
      <w:r>
        <w:rPr>
          <w:b/>
          <w:i/>
        </w:rPr>
        <w:t>button6_Click(object, EventArgs) : void</w:t>
      </w:r>
    </w:p>
    <w:p w:rsidR="006C4492" w:rsidRDefault="006C4492" w:rsidP="006C4492">
      <w:pPr>
        <w:pStyle w:val="ListParagraph"/>
        <w:numPr>
          <w:ilvl w:val="1"/>
          <w:numId w:val="14"/>
        </w:numPr>
      </w:pPr>
      <w:r>
        <w:t>Posting event for Current Status</w:t>
      </w:r>
    </w:p>
    <w:p w:rsidR="006C4492" w:rsidRDefault="00210203" w:rsidP="006C4492">
      <w:pPr>
        <w:pStyle w:val="ListParagraph"/>
        <w:numPr>
          <w:ilvl w:val="2"/>
          <w:numId w:val="14"/>
        </w:numPr>
      </w:pPr>
      <w:r>
        <w:t>Sets : update.NONE</w:t>
      </w:r>
    </w:p>
    <w:p w:rsidR="00210203" w:rsidRDefault="00210203" w:rsidP="006C4492">
      <w:pPr>
        <w:pStyle w:val="ListParagraph"/>
        <w:numPr>
          <w:ilvl w:val="2"/>
          <w:numId w:val="14"/>
        </w:numPr>
      </w:pPr>
      <w:r>
        <w:t>Sets : local.CUR_STATUS</w:t>
      </w:r>
    </w:p>
    <w:p w:rsidR="00210203" w:rsidRDefault="00210203" w:rsidP="006C4492">
      <w:pPr>
        <w:pStyle w:val="ListParagraph"/>
        <w:numPr>
          <w:ilvl w:val="2"/>
          <w:numId w:val="14"/>
        </w:numPr>
      </w:pPr>
      <w:r>
        <w:t>cleanedJelly()</w:t>
      </w:r>
    </w:p>
    <w:p w:rsidR="00210203" w:rsidRDefault="00210203" w:rsidP="006C4492">
      <w:pPr>
        <w:pStyle w:val="ListParagraph"/>
        <w:numPr>
          <w:ilvl w:val="2"/>
          <w:numId w:val="14"/>
        </w:numPr>
      </w:pPr>
      <w:r>
        <w:t>Sets : jellyfish</w:t>
      </w:r>
    </w:p>
    <w:p w:rsidR="00210203" w:rsidRDefault="00210203" w:rsidP="006C4492">
      <w:pPr>
        <w:pStyle w:val="ListParagraph"/>
        <w:numPr>
          <w:ilvl w:val="2"/>
          <w:numId w:val="14"/>
        </w:numPr>
      </w:pPr>
      <w:r>
        <w:t>sendToHipChat()</w:t>
      </w:r>
    </w:p>
    <w:p w:rsidR="00210203" w:rsidRDefault="00210203" w:rsidP="00210203">
      <w:pPr>
        <w:pStyle w:val="ListParagraph"/>
        <w:numPr>
          <w:ilvl w:val="1"/>
          <w:numId w:val="14"/>
        </w:numPr>
      </w:pPr>
      <w:r>
        <w:t>Sends the text contained in spellBox1 as a JellyfishStatusUpdate object to HipChat.</w:t>
      </w:r>
    </w:p>
    <w:p w:rsidR="00210203" w:rsidRPr="00210203" w:rsidRDefault="00210203" w:rsidP="00210203">
      <w:pPr>
        <w:pStyle w:val="ListParagraph"/>
        <w:numPr>
          <w:ilvl w:val="0"/>
          <w:numId w:val="14"/>
        </w:numPr>
      </w:pPr>
      <w:r>
        <w:rPr>
          <w:b/>
          <w:i/>
        </w:rPr>
        <w:t>button7_Click(object, EventArgs) : void</w:t>
      </w:r>
    </w:p>
    <w:p w:rsidR="00210203" w:rsidRDefault="00210203" w:rsidP="00210203">
      <w:pPr>
        <w:pStyle w:val="ListParagraph"/>
        <w:numPr>
          <w:ilvl w:val="1"/>
          <w:numId w:val="14"/>
        </w:numPr>
      </w:pPr>
      <w:r>
        <w:t>Clear spellBox5.Text</w:t>
      </w:r>
    </w:p>
    <w:p w:rsidR="00210203" w:rsidRPr="00210203" w:rsidRDefault="00210203" w:rsidP="00210203">
      <w:pPr>
        <w:pStyle w:val="ListParagraph"/>
        <w:numPr>
          <w:ilvl w:val="0"/>
          <w:numId w:val="14"/>
        </w:numPr>
      </w:pPr>
      <w:r>
        <w:rPr>
          <w:b/>
          <w:i/>
        </w:rPr>
        <w:t>button8_Click(object, EventArgs) : void</w:t>
      </w:r>
    </w:p>
    <w:p w:rsidR="00210203" w:rsidRDefault="00210203" w:rsidP="00210203">
      <w:pPr>
        <w:pStyle w:val="ListParagraph"/>
        <w:numPr>
          <w:ilvl w:val="1"/>
          <w:numId w:val="14"/>
        </w:numPr>
      </w:pPr>
      <w:r>
        <w:t>Posting event for Completed Workstreams</w:t>
      </w:r>
    </w:p>
    <w:p w:rsidR="00210203" w:rsidRDefault="00210203" w:rsidP="00210203">
      <w:pPr>
        <w:pStyle w:val="ListParagraph"/>
        <w:numPr>
          <w:ilvl w:val="2"/>
          <w:numId w:val="14"/>
        </w:numPr>
      </w:pPr>
      <w:r>
        <w:t>Sets : update.NONE</w:t>
      </w:r>
    </w:p>
    <w:p w:rsidR="00210203" w:rsidRDefault="00210203" w:rsidP="00210203">
      <w:pPr>
        <w:pStyle w:val="ListParagraph"/>
        <w:numPr>
          <w:ilvl w:val="2"/>
          <w:numId w:val="14"/>
        </w:numPr>
      </w:pPr>
      <w:r>
        <w:t>Sets : local.INACTIVE_STREAMS</w:t>
      </w:r>
    </w:p>
    <w:p w:rsidR="00210203" w:rsidRDefault="00210203" w:rsidP="00210203">
      <w:pPr>
        <w:pStyle w:val="ListParagraph"/>
        <w:numPr>
          <w:ilvl w:val="2"/>
          <w:numId w:val="14"/>
        </w:numPr>
      </w:pPr>
      <w:r>
        <w:t>cleanedJelly()</w:t>
      </w:r>
    </w:p>
    <w:p w:rsidR="00210203" w:rsidRDefault="00210203" w:rsidP="00210203">
      <w:pPr>
        <w:pStyle w:val="ListParagraph"/>
        <w:numPr>
          <w:ilvl w:val="2"/>
          <w:numId w:val="14"/>
        </w:numPr>
      </w:pPr>
      <w:r>
        <w:t>Sets : jellyfish</w:t>
      </w:r>
    </w:p>
    <w:p w:rsidR="00210203" w:rsidRDefault="00210203" w:rsidP="00210203">
      <w:pPr>
        <w:pStyle w:val="ListParagraph"/>
        <w:numPr>
          <w:ilvl w:val="2"/>
          <w:numId w:val="14"/>
        </w:numPr>
      </w:pPr>
      <w:r>
        <w:t>sendToHipChat()</w:t>
      </w:r>
    </w:p>
    <w:p w:rsidR="00210203" w:rsidRDefault="00210203" w:rsidP="00210203">
      <w:pPr>
        <w:pStyle w:val="ListParagraph"/>
        <w:numPr>
          <w:ilvl w:val="1"/>
          <w:numId w:val="14"/>
        </w:numPr>
      </w:pPr>
      <w:r>
        <w:t>Sends the text contained in spellBox5 as a JellyfishStatusUpdate() object to HipChat.</w:t>
      </w:r>
    </w:p>
    <w:p w:rsidR="00210203" w:rsidRPr="00210203" w:rsidRDefault="00210203" w:rsidP="00210203">
      <w:pPr>
        <w:pStyle w:val="ListParagraph"/>
        <w:numPr>
          <w:ilvl w:val="0"/>
          <w:numId w:val="14"/>
        </w:numPr>
      </w:pPr>
      <w:r>
        <w:rPr>
          <w:b/>
          <w:i/>
        </w:rPr>
        <w:t>button9_Click(object, EventArgs) : void</w:t>
      </w:r>
    </w:p>
    <w:p w:rsidR="00210203" w:rsidRDefault="00210203" w:rsidP="00210203">
      <w:pPr>
        <w:pStyle w:val="ListParagraph"/>
        <w:numPr>
          <w:ilvl w:val="1"/>
          <w:numId w:val="14"/>
        </w:numPr>
      </w:pPr>
      <w:r>
        <w:t>Clear spellBox2.Text</w:t>
      </w:r>
    </w:p>
    <w:p w:rsidR="00210203" w:rsidRPr="00210203" w:rsidRDefault="00210203" w:rsidP="00210203">
      <w:pPr>
        <w:pStyle w:val="ListParagraph"/>
        <w:numPr>
          <w:ilvl w:val="0"/>
          <w:numId w:val="14"/>
        </w:numPr>
      </w:pPr>
      <w:r>
        <w:rPr>
          <w:b/>
          <w:i/>
        </w:rPr>
        <w:t>button10_Click(object, EventArgs) : void</w:t>
      </w:r>
    </w:p>
    <w:p w:rsidR="00210203" w:rsidRDefault="00210203" w:rsidP="00210203">
      <w:pPr>
        <w:pStyle w:val="ListParagraph"/>
        <w:numPr>
          <w:ilvl w:val="1"/>
          <w:numId w:val="14"/>
        </w:numPr>
      </w:pPr>
      <w:r>
        <w:t>Posting event for Business Impact</w:t>
      </w:r>
    </w:p>
    <w:p w:rsidR="00210203" w:rsidRDefault="00210203" w:rsidP="00210203">
      <w:pPr>
        <w:pStyle w:val="ListParagraph"/>
        <w:numPr>
          <w:ilvl w:val="2"/>
          <w:numId w:val="14"/>
        </w:numPr>
      </w:pPr>
      <w:r>
        <w:t>Sets : update.NONE</w:t>
      </w:r>
    </w:p>
    <w:p w:rsidR="00210203" w:rsidRDefault="00210203" w:rsidP="00210203">
      <w:pPr>
        <w:pStyle w:val="ListParagraph"/>
        <w:numPr>
          <w:ilvl w:val="2"/>
          <w:numId w:val="14"/>
        </w:numPr>
      </w:pPr>
      <w:r>
        <w:t>Sets : local.BUS_IMPACT</w:t>
      </w:r>
    </w:p>
    <w:p w:rsidR="00210203" w:rsidRDefault="00210203" w:rsidP="00210203">
      <w:pPr>
        <w:pStyle w:val="ListParagraph"/>
        <w:numPr>
          <w:ilvl w:val="2"/>
          <w:numId w:val="14"/>
        </w:numPr>
      </w:pPr>
      <w:r>
        <w:t>cleanedJelly()</w:t>
      </w:r>
    </w:p>
    <w:p w:rsidR="00210203" w:rsidRDefault="00210203" w:rsidP="00210203">
      <w:pPr>
        <w:pStyle w:val="ListParagraph"/>
        <w:numPr>
          <w:ilvl w:val="2"/>
          <w:numId w:val="14"/>
        </w:numPr>
      </w:pPr>
      <w:r>
        <w:lastRenderedPageBreak/>
        <w:t>Sets : jellyfish</w:t>
      </w:r>
    </w:p>
    <w:p w:rsidR="00210203" w:rsidRDefault="00210203" w:rsidP="00210203">
      <w:pPr>
        <w:pStyle w:val="ListParagraph"/>
        <w:numPr>
          <w:ilvl w:val="2"/>
          <w:numId w:val="14"/>
        </w:numPr>
      </w:pPr>
      <w:r>
        <w:t>sendToHipChat(</w:t>
      </w:r>
      <w:r w:rsidR="00CF52EF">
        <w:t>)</w:t>
      </w:r>
    </w:p>
    <w:p w:rsidR="00210203" w:rsidRDefault="00210203" w:rsidP="00210203">
      <w:pPr>
        <w:pStyle w:val="ListParagraph"/>
        <w:numPr>
          <w:ilvl w:val="1"/>
          <w:numId w:val="14"/>
        </w:numPr>
      </w:pPr>
      <w:r>
        <w:t>Sends the text contained in spellBox2 as a JellyfishStatusUpdate() object to HipChat.</w:t>
      </w:r>
    </w:p>
    <w:p w:rsidR="00210203" w:rsidRPr="00210203" w:rsidRDefault="00210203" w:rsidP="00210203">
      <w:pPr>
        <w:pStyle w:val="ListParagraph"/>
        <w:numPr>
          <w:ilvl w:val="0"/>
          <w:numId w:val="14"/>
        </w:numPr>
      </w:pPr>
      <w:r>
        <w:rPr>
          <w:b/>
          <w:i/>
        </w:rPr>
        <w:t>button11_Click(object, EventArgs) : void</w:t>
      </w:r>
    </w:p>
    <w:p w:rsidR="00210203" w:rsidRDefault="00CF52EF" w:rsidP="00210203">
      <w:pPr>
        <w:pStyle w:val="ListParagraph"/>
        <w:numPr>
          <w:ilvl w:val="1"/>
          <w:numId w:val="14"/>
        </w:numPr>
      </w:pPr>
      <w:r>
        <w:t>Clear textBox3.Text</w:t>
      </w:r>
    </w:p>
    <w:p w:rsidR="00CF52EF" w:rsidRPr="00CF52EF" w:rsidRDefault="00CF52EF" w:rsidP="00CF52EF">
      <w:pPr>
        <w:pStyle w:val="ListParagraph"/>
        <w:numPr>
          <w:ilvl w:val="0"/>
          <w:numId w:val="14"/>
        </w:numPr>
      </w:pPr>
      <w:r>
        <w:rPr>
          <w:b/>
          <w:i/>
        </w:rPr>
        <w:t>button12_Click(object, EventArgs) : void</w:t>
      </w:r>
    </w:p>
    <w:p w:rsidR="00CF52EF" w:rsidRDefault="00CF52EF" w:rsidP="00CF52EF">
      <w:pPr>
        <w:pStyle w:val="ListParagraph"/>
        <w:numPr>
          <w:ilvl w:val="1"/>
          <w:numId w:val="14"/>
        </w:numPr>
      </w:pPr>
      <w:r>
        <w:t>Posting event for The Sand Box</w:t>
      </w:r>
    </w:p>
    <w:p w:rsidR="00CF52EF" w:rsidRDefault="00CF52EF" w:rsidP="00CF52EF">
      <w:pPr>
        <w:pStyle w:val="ListParagraph"/>
        <w:numPr>
          <w:ilvl w:val="2"/>
          <w:numId w:val="14"/>
        </w:numPr>
      </w:pPr>
      <w:r>
        <w:t>Sets : update.NONE</w:t>
      </w:r>
    </w:p>
    <w:p w:rsidR="00CF52EF" w:rsidRDefault="00CF52EF" w:rsidP="00CF52EF">
      <w:pPr>
        <w:pStyle w:val="ListParagraph"/>
        <w:numPr>
          <w:ilvl w:val="2"/>
          <w:numId w:val="14"/>
        </w:numPr>
      </w:pPr>
      <w:r>
        <w:t>Sets : local.SAND_BOX</w:t>
      </w:r>
    </w:p>
    <w:p w:rsidR="00CF52EF" w:rsidRDefault="00CF52EF" w:rsidP="00CF52EF">
      <w:pPr>
        <w:pStyle w:val="ListParagraph"/>
        <w:numPr>
          <w:ilvl w:val="2"/>
          <w:numId w:val="14"/>
        </w:numPr>
      </w:pPr>
      <w:r>
        <w:t>cleanedJelly()</w:t>
      </w:r>
    </w:p>
    <w:p w:rsidR="00CF52EF" w:rsidRDefault="00CF52EF" w:rsidP="00CF52EF">
      <w:pPr>
        <w:pStyle w:val="ListParagraph"/>
        <w:numPr>
          <w:ilvl w:val="2"/>
          <w:numId w:val="14"/>
        </w:numPr>
      </w:pPr>
      <w:r>
        <w:t>Sets : jellyfish</w:t>
      </w:r>
    </w:p>
    <w:p w:rsidR="00CF52EF" w:rsidRDefault="00CF52EF" w:rsidP="00CF52EF">
      <w:pPr>
        <w:pStyle w:val="ListParagraph"/>
        <w:numPr>
          <w:ilvl w:val="2"/>
          <w:numId w:val="14"/>
        </w:numPr>
      </w:pPr>
      <w:r>
        <w:t>sendToHipChat()</w:t>
      </w:r>
    </w:p>
    <w:p w:rsidR="00CF52EF" w:rsidRDefault="00CF52EF" w:rsidP="00CF52EF">
      <w:pPr>
        <w:pStyle w:val="ListParagraph"/>
        <w:numPr>
          <w:ilvl w:val="1"/>
          <w:numId w:val="14"/>
        </w:numPr>
      </w:pPr>
      <w:r>
        <w:t>Sends the text contained in textBox3 as a JellyfishStatusUpdate() object to HipChat.</w:t>
      </w:r>
    </w:p>
    <w:p w:rsidR="00CF52EF" w:rsidRPr="00CF52EF" w:rsidRDefault="00CF52EF" w:rsidP="00CF52EF">
      <w:pPr>
        <w:pStyle w:val="ListParagraph"/>
        <w:numPr>
          <w:ilvl w:val="0"/>
          <w:numId w:val="14"/>
        </w:numPr>
      </w:pPr>
      <w:r>
        <w:rPr>
          <w:b/>
          <w:i/>
        </w:rPr>
        <w:t>button13_Click(object, EventArgs) : void</w:t>
      </w:r>
    </w:p>
    <w:p w:rsidR="00CF52EF" w:rsidRDefault="00CF52EF" w:rsidP="00CF52EF">
      <w:pPr>
        <w:pStyle w:val="ListParagraph"/>
        <w:numPr>
          <w:ilvl w:val="1"/>
          <w:numId w:val="14"/>
        </w:numPr>
      </w:pPr>
      <w:r>
        <w:t>Clear spellBox3.Text</w:t>
      </w:r>
    </w:p>
    <w:p w:rsidR="00CF52EF" w:rsidRPr="00CF52EF" w:rsidRDefault="00CF52EF" w:rsidP="00CF52EF">
      <w:pPr>
        <w:pStyle w:val="ListParagraph"/>
        <w:numPr>
          <w:ilvl w:val="0"/>
          <w:numId w:val="14"/>
        </w:numPr>
        <w:rPr>
          <w:i/>
        </w:rPr>
      </w:pPr>
      <w:r w:rsidRPr="00CF52EF">
        <w:rPr>
          <w:b/>
          <w:i/>
        </w:rPr>
        <w:t>button14_</w:t>
      </w:r>
      <w:r>
        <w:rPr>
          <w:b/>
          <w:i/>
        </w:rPr>
        <w:t>Click(object, EventArgs) : void</w:t>
      </w:r>
    </w:p>
    <w:p w:rsidR="00CF52EF" w:rsidRPr="007A031C" w:rsidRDefault="007A031C" w:rsidP="00CF52EF">
      <w:pPr>
        <w:pStyle w:val="ListParagraph"/>
        <w:numPr>
          <w:ilvl w:val="1"/>
          <w:numId w:val="14"/>
        </w:numPr>
        <w:rPr>
          <w:i/>
        </w:rPr>
      </w:pPr>
      <w:r>
        <w:t>Posting event for Technical Impact</w:t>
      </w:r>
    </w:p>
    <w:p w:rsidR="007A031C" w:rsidRPr="007A031C" w:rsidRDefault="007A031C" w:rsidP="007A031C">
      <w:pPr>
        <w:pStyle w:val="ListParagraph"/>
        <w:numPr>
          <w:ilvl w:val="2"/>
          <w:numId w:val="14"/>
        </w:numPr>
        <w:rPr>
          <w:i/>
        </w:rPr>
      </w:pPr>
      <w:r>
        <w:t>Sets : update.NONE</w:t>
      </w:r>
    </w:p>
    <w:p w:rsidR="007A031C" w:rsidRPr="007A031C" w:rsidRDefault="007A031C" w:rsidP="007A031C">
      <w:pPr>
        <w:pStyle w:val="ListParagraph"/>
        <w:numPr>
          <w:ilvl w:val="2"/>
          <w:numId w:val="14"/>
        </w:numPr>
        <w:rPr>
          <w:i/>
        </w:rPr>
      </w:pPr>
      <w:r>
        <w:t>Sets : local.TECH_IMPACT</w:t>
      </w:r>
    </w:p>
    <w:p w:rsidR="007A031C" w:rsidRPr="007A031C" w:rsidRDefault="007A031C" w:rsidP="007A031C">
      <w:pPr>
        <w:pStyle w:val="ListParagraph"/>
        <w:numPr>
          <w:ilvl w:val="2"/>
          <w:numId w:val="14"/>
        </w:numPr>
        <w:rPr>
          <w:i/>
        </w:rPr>
      </w:pPr>
      <w:r>
        <w:t>cleanedJelly()</w:t>
      </w:r>
    </w:p>
    <w:p w:rsidR="007A031C" w:rsidRPr="007A031C" w:rsidRDefault="007A031C" w:rsidP="007A031C">
      <w:pPr>
        <w:pStyle w:val="ListParagraph"/>
        <w:numPr>
          <w:ilvl w:val="2"/>
          <w:numId w:val="14"/>
        </w:numPr>
        <w:rPr>
          <w:i/>
        </w:rPr>
      </w:pPr>
      <w:r>
        <w:t>Sets : jellyfish</w:t>
      </w:r>
    </w:p>
    <w:p w:rsidR="007A031C" w:rsidRPr="007A031C" w:rsidRDefault="007A031C" w:rsidP="007A031C">
      <w:pPr>
        <w:pStyle w:val="ListParagraph"/>
        <w:numPr>
          <w:ilvl w:val="2"/>
          <w:numId w:val="14"/>
        </w:numPr>
        <w:rPr>
          <w:i/>
        </w:rPr>
      </w:pPr>
      <w:r>
        <w:t>sendToHipChat()</w:t>
      </w:r>
    </w:p>
    <w:p w:rsidR="007A031C" w:rsidRPr="007A031C" w:rsidRDefault="007A031C" w:rsidP="007A031C">
      <w:pPr>
        <w:pStyle w:val="ListParagraph"/>
        <w:numPr>
          <w:ilvl w:val="1"/>
          <w:numId w:val="14"/>
        </w:numPr>
        <w:rPr>
          <w:i/>
        </w:rPr>
      </w:pPr>
      <w:r>
        <w:t>Sends the text contained in spellBox3 as a JellyfishStatusUpdate() object to HipChat.</w:t>
      </w:r>
    </w:p>
    <w:p w:rsidR="007A031C" w:rsidRPr="007A031C" w:rsidRDefault="007A031C" w:rsidP="007A031C">
      <w:pPr>
        <w:pStyle w:val="ListParagraph"/>
        <w:numPr>
          <w:ilvl w:val="0"/>
          <w:numId w:val="14"/>
        </w:numPr>
        <w:rPr>
          <w:i/>
        </w:rPr>
      </w:pPr>
      <w:r>
        <w:rPr>
          <w:b/>
          <w:i/>
        </w:rPr>
        <w:t>button15_Click(object, EventArgs) : void</w:t>
      </w:r>
    </w:p>
    <w:p w:rsidR="007A031C" w:rsidRPr="003601F4" w:rsidRDefault="007A031C" w:rsidP="007A031C">
      <w:pPr>
        <w:pStyle w:val="ListParagraph"/>
        <w:numPr>
          <w:ilvl w:val="1"/>
          <w:numId w:val="14"/>
        </w:numPr>
        <w:rPr>
          <w:i/>
        </w:rPr>
      </w:pPr>
      <w:r>
        <w:t xml:space="preserve">Opens </w:t>
      </w:r>
      <w:r w:rsidR="003601F4">
        <w:t>BabyJellies form</w:t>
      </w:r>
    </w:p>
    <w:p w:rsidR="003601F4" w:rsidRPr="003601F4" w:rsidRDefault="003601F4" w:rsidP="003601F4">
      <w:pPr>
        <w:pStyle w:val="ListParagraph"/>
        <w:numPr>
          <w:ilvl w:val="0"/>
          <w:numId w:val="14"/>
        </w:numPr>
        <w:rPr>
          <w:i/>
        </w:rPr>
      </w:pPr>
      <w:r>
        <w:rPr>
          <w:b/>
          <w:i/>
        </w:rPr>
        <w:t>button16_Click(object, EventArgs) : void</w:t>
      </w:r>
    </w:p>
    <w:p w:rsidR="003601F4" w:rsidRPr="003601F4" w:rsidRDefault="003601F4" w:rsidP="003601F4">
      <w:pPr>
        <w:pStyle w:val="ListParagraph"/>
        <w:numPr>
          <w:ilvl w:val="1"/>
          <w:numId w:val="14"/>
        </w:numPr>
        <w:rPr>
          <w:i/>
        </w:rPr>
      </w:pPr>
      <w:r>
        <w:t>Posting event for Jellyfish Status</w:t>
      </w:r>
    </w:p>
    <w:p w:rsidR="003601F4" w:rsidRPr="003601F4" w:rsidRDefault="003601F4" w:rsidP="003601F4">
      <w:pPr>
        <w:pStyle w:val="ListParagraph"/>
        <w:numPr>
          <w:ilvl w:val="2"/>
          <w:numId w:val="14"/>
        </w:numPr>
        <w:rPr>
          <w:i/>
        </w:rPr>
      </w:pPr>
      <w:r>
        <w:t>Sets : update.STATUS</w:t>
      </w:r>
    </w:p>
    <w:p w:rsidR="003601F4" w:rsidRPr="003601F4" w:rsidRDefault="003601F4" w:rsidP="003601F4">
      <w:pPr>
        <w:pStyle w:val="ListParagraph"/>
        <w:numPr>
          <w:ilvl w:val="2"/>
          <w:numId w:val="14"/>
        </w:numPr>
        <w:rPr>
          <w:i/>
        </w:rPr>
      </w:pPr>
      <w:r>
        <w:t>Sets : local.NONE</w:t>
      </w:r>
    </w:p>
    <w:p w:rsidR="003601F4" w:rsidRPr="003601F4" w:rsidRDefault="003601F4" w:rsidP="003601F4">
      <w:pPr>
        <w:pStyle w:val="ListParagraph"/>
        <w:numPr>
          <w:ilvl w:val="2"/>
          <w:numId w:val="14"/>
        </w:numPr>
        <w:rPr>
          <w:i/>
        </w:rPr>
      </w:pPr>
      <w:r>
        <w:t>cleanedJelly()</w:t>
      </w:r>
    </w:p>
    <w:p w:rsidR="003601F4" w:rsidRPr="003601F4" w:rsidRDefault="003601F4" w:rsidP="003601F4">
      <w:pPr>
        <w:pStyle w:val="ListParagraph"/>
        <w:numPr>
          <w:ilvl w:val="2"/>
          <w:numId w:val="14"/>
        </w:numPr>
        <w:rPr>
          <w:i/>
        </w:rPr>
      </w:pPr>
      <w:r>
        <w:t>Sets : jellyfish</w:t>
      </w:r>
    </w:p>
    <w:p w:rsidR="003601F4" w:rsidRPr="003601F4" w:rsidRDefault="003601F4" w:rsidP="003601F4">
      <w:pPr>
        <w:pStyle w:val="ListParagraph"/>
        <w:numPr>
          <w:ilvl w:val="2"/>
          <w:numId w:val="14"/>
        </w:numPr>
        <w:rPr>
          <w:i/>
        </w:rPr>
      </w:pPr>
      <w:r>
        <w:t>sendToHipChat()</w:t>
      </w:r>
    </w:p>
    <w:p w:rsidR="003601F4" w:rsidRPr="003601F4" w:rsidRDefault="003601F4" w:rsidP="003601F4">
      <w:pPr>
        <w:pStyle w:val="ListParagraph"/>
        <w:numPr>
          <w:ilvl w:val="1"/>
          <w:numId w:val="14"/>
        </w:numPr>
        <w:rPr>
          <w:i/>
        </w:rPr>
      </w:pPr>
      <w:r>
        <w:t>Sends a Jellyfish Status[Title, Teams Engaged, Current Status, Business Impact, Technical Impact] as a JellyfishStatusUpdate() object to HipChat.</w:t>
      </w:r>
    </w:p>
    <w:p w:rsidR="003601F4" w:rsidRDefault="003601F4" w:rsidP="003601F4">
      <w:pPr>
        <w:pStyle w:val="ListParagraph"/>
        <w:numPr>
          <w:ilvl w:val="0"/>
          <w:numId w:val="14"/>
        </w:numPr>
        <w:rPr>
          <w:b/>
          <w:i/>
        </w:rPr>
      </w:pPr>
      <w:r w:rsidRPr="003601F4">
        <w:rPr>
          <w:b/>
          <w:i/>
        </w:rPr>
        <w:t>button17</w:t>
      </w:r>
      <w:r>
        <w:rPr>
          <w:b/>
          <w:i/>
        </w:rPr>
        <w:t>_Click(object, EventArgs) : void</w:t>
      </w:r>
    </w:p>
    <w:p w:rsidR="003601F4" w:rsidRPr="003601F4" w:rsidRDefault="003601F4" w:rsidP="003601F4">
      <w:pPr>
        <w:pStyle w:val="ListParagraph"/>
        <w:numPr>
          <w:ilvl w:val="1"/>
          <w:numId w:val="14"/>
        </w:numPr>
        <w:rPr>
          <w:b/>
          <w:i/>
        </w:rPr>
      </w:pPr>
      <w:r>
        <w:t>Clear spellBox4.Text</w:t>
      </w:r>
    </w:p>
    <w:p w:rsidR="003601F4" w:rsidRDefault="003601F4" w:rsidP="003601F4">
      <w:pPr>
        <w:pStyle w:val="ListParagraph"/>
        <w:numPr>
          <w:ilvl w:val="0"/>
          <w:numId w:val="14"/>
        </w:numPr>
        <w:rPr>
          <w:b/>
          <w:i/>
        </w:rPr>
      </w:pPr>
      <w:r>
        <w:rPr>
          <w:b/>
          <w:i/>
        </w:rPr>
        <w:t>button18_Click(object, EventArgs) : void</w:t>
      </w:r>
    </w:p>
    <w:p w:rsidR="003601F4" w:rsidRPr="00356041" w:rsidRDefault="00356041" w:rsidP="003601F4">
      <w:pPr>
        <w:pStyle w:val="ListParagraph"/>
        <w:numPr>
          <w:ilvl w:val="1"/>
          <w:numId w:val="14"/>
        </w:numPr>
        <w:rPr>
          <w:b/>
          <w:i/>
        </w:rPr>
      </w:pPr>
      <w:r>
        <w:t>Posting event for Active Workstreams</w:t>
      </w:r>
    </w:p>
    <w:p w:rsidR="00356041" w:rsidRPr="00356041" w:rsidRDefault="00356041" w:rsidP="00356041">
      <w:pPr>
        <w:pStyle w:val="ListParagraph"/>
        <w:numPr>
          <w:ilvl w:val="2"/>
          <w:numId w:val="14"/>
        </w:numPr>
        <w:rPr>
          <w:b/>
          <w:i/>
        </w:rPr>
      </w:pPr>
      <w:r>
        <w:t>Sets : update.NONE</w:t>
      </w:r>
    </w:p>
    <w:p w:rsidR="00356041" w:rsidRPr="00356041" w:rsidRDefault="00356041" w:rsidP="00356041">
      <w:pPr>
        <w:pStyle w:val="ListParagraph"/>
        <w:numPr>
          <w:ilvl w:val="2"/>
          <w:numId w:val="14"/>
        </w:numPr>
        <w:rPr>
          <w:b/>
          <w:i/>
        </w:rPr>
      </w:pPr>
      <w:r>
        <w:t>Sets : local.ACTIVE_STREAMS</w:t>
      </w:r>
    </w:p>
    <w:p w:rsidR="00356041" w:rsidRPr="00356041" w:rsidRDefault="00356041" w:rsidP="00356041">
      <w:pPr>
        <w:pStyle w:val="ListParagraph"/>
        <w:numPr>
          <w:ilvl w:val="2"/>
          <w:numId w:val="14"/>
        </w:numPr>
        <w:rPr>
          <w:b/>
          <w:i/>
        </w:rPr>
      </w:pPr>
      <w:r>
        <w:t>cleanedJelly()</w:t>
      </w:r>
    </w:p>
    <w:p w:rsidR="00356041" w:rsidRPr="00356041" w:rsidRDefault="00356041" w:rsidP="00356041">
      <w:pPr>
        <w:pStyle w:val="ListParagraph"/>
        <w:numPr>
          <w:ilvl w:val="2"/>
          <w:numId w:val="14"/>
        </w:numPr>
        <w:rPr>
          <w:b/>
          <w:i/>
        </w:rPr>
      </w:pPr>
      <w:r>
        <w:lastRenderedPageBreak/>
        <w:t>Sets : jellyfish</w:t>
      </w:r>
    </w:p>
    <w:p w:rsidR="00356041" w:rsidRPr="00356041" w:rsidRDefault="00356041" w:rsidP="00356041">
      <w:pPr>
        <w:pStyle w:val="ListParagraph"/>
        <w:numPr>
          <w:ilvl w:val="2"/>
          <w:numId w:val="14"/>
        </w:numPr>
        <w:rPr>
          <w:b/>
          <w:i/>
        </w:rPr>
      </w:pPr>
      <w:r>
        <w:t>sendToHipChat()</w:t>
      </w:r>
    </w:p>
    <w:p w:rsidR="00356041" w:rsidRPr="00356041" w:rsidRDefault="00356041" w:rsidP="00356041">
      <w:pPr>
        <w:pStyle w:val="ListParagraph"/>
        <w:numPr>
          <w:ilvl w:val="1"/>
          <w:numId w:val="14"/>
        </w:numPr>
        <w:rPr>
          <w:b/>
          <w:i/>
        </w:rPr>
      </w:pPr>
      <w:r>
        <w:t>Sends the text contained in spellBox4 as a JellyfishStatusUpdate() object to HipChat.</w:t>
      </w:r>
    </w:p>
    <w:p w:rsidR="00356041" w:rsidRDefault="00356041" w:rsidP="00356041">
      <w:pPr>
        <w:pStyle w:val="ListParagraph"/>
        <w:numPr>
          <w:ilvl w:val="0"/>
          <w:numId w:val="14"/>
        </w:numPr>
        <w:rPr>
          <w:b/>
          <w:i/>
        </w:rPr>
      </w:pPr>
      <w:r>
        <w:rPr>
          <w:b/>
          <w:i/>
        </w:rPr>
        <w:t>button19_Click(object, EventArgs) : void</w:t>
      </w:r>
    </w:p>
    <w:p w:rsidR="00356041" w:rsidRPr="00356041" w:rsidRDefault="00356041" w:rsidP="00356041">
      <w:pPr>
        <w:pStyle w:val="ListParagraph"/>
        <w:numPr>
          <w:ilvl w:val="1"/>
          <w:numId w:val="14"/>
        </w:numPr>
        <w:rPr>
          <w:b/>
          <w:i/>
        </w:rPr>
      </w:pPr>
      <w:r>
        <w:t>Posting event for Jellyfish Workstreams</w:t>
      </w:r>
    </w:p>
    <w:p w:rsidR="00356041" w:rsidRPr="00356041" w:rsidRDefault="00356041" w:rsidP="00356041">
      <w:pPr>
        <w:pStyle w:val="ListParagraph"/>
        <w:numPr>
          <w:ilvl w:val="2"/>
          <w:numId w:val="14"/>
        </w:numPr>
        <w:rPr>
          <w:b/>
          <w:i/>
        </w:rPr>
      </w:pPr>
      <w:r>
        <w:t>Sets : update.WORKSTREAMS</w:t>
      </w:r>
    </w:p>
    <w:p w:rsidR="00356041" w:rsidRPr="00356041" w:rsidRDefault="00356041" w:rsidP="00356041">
      <w:pPr>
        <w:pStyle w:val="ListParagraph"/>
        <w:numPr>
          <w:ilvl w:val="2"/>
          <w:numId w:val="14"/>
        </w:numPr>
        <w:rPr>
          <w:b/>
          <w:i/>
        </w:rPr>
      </w:pPr>
      <w:r>
        <w:t>Sets : local.NONE</w:t>
      </w:r>
    </w:p>
    <w:p w:rsidR="00356041" w:rsidRPr="00356041" w:rsidRDefault="00356041" w:rsidP="00356041">
      <w:pPr>
        <w:pStyle w:val="ListParagraph"/>
        <w:numPr>
          <w:ilvl w:val="2"/>
          <w:numId w:val="14"/>
        </w:numPr>
        <w:rPr>
          <w:b/>
          <w:i/>
        </w:rPr>
      </w:pPr>
      <w:r>
        <w:t>cleandJelly()</w:t>
      </w:r>
    </w:p>
    <w:p w:rsidR="00356041" w:rsidRPr="00356041" w:rsidRDefault="00356041" w:rsidP="00356041">
      <w:pPr>
        <w:pStyle w:val="ListParagraph"/>
        <w:numPr>
          <w:ilvl w:val="2"/>
          <w:numId w:val="14"/>
        </w:numPr>
        <w:rPr>
          <w:b/>
          <w:i/>
        </w:rPr>
      </w:pPr>
      <w:r>
        <w:t>Sets : jellyfish</w:t>
      </w:r>
    </w:p>
    <w:p w:rsidR="00356041" w:rsidRPr="00356041" w:rsidRDefault="00356041" w:rsidP="00356041">
      <w:pPr>
        <w:pStyle w:val="ListParagraph"/>
        <w:numPr>
          <w:ilvl w:val="2"/>
          <w:numId w:val="14"/>
        </w:numPr>
        <w:rPr>
          <w:b/>
          <w:i/>
        </w:rPr>
      </w:pPr>
      <w:r>
        <w:t>sentToHipChat()</w:t>
      </w:r>
    </w:p>
    <w:p w:rsidR="00356041" w:rsidRPr="00356041" w:rsidRDefault="00356041" w:rsidP="00356041">
      <w:pPr>
        <w:pStyle w:val="ListParagraph"/>
        <w:numPr>
          <w:ilvl w:val="1"/>
          <w:numId w:val="14"/>
        </w:numPr>
        <w:rPr>
          <w:b/>
          <w:i/>
        </w:rPr>
      </w:pPr>
      <w:r>
        <w:t>Send a Jellyfish Status[Title, Teams Engaged, Active Workstreams, Completed Workstreams] as a JellyfishStatusUpdate() object to HipChat</w:t>
      </w:r>
    </w:p>
    <w:p w:rsidR="00356041" w:rsidRDefault="00356041" w:rsidP="00356041">
      <w:pPr>
        <w:pStyle w:val="ListParagraph"/>
        <w:numPr>
          <w:ilvl w:val="0"/>
          <w:numId w:val="14"/>
        </w:numPr>
        <w:rPr>
          <w:b/>
          <w:i/>
        </w:rPr>
      </w:pPr>
      <w:r>
        <w:rPr>
          <w:b/>
          <w:i/>
        </w:rPr>
        <w:t>button20_Click(object, EventArgs) : void</w:t>
      </w:r>
    </w:p>
    <w:p w:rsidR="00760A29" w:rsidRPr="00760A29" w:rsidRDefault="00760A29" w:rsidP="00760A29">
      <w:pPr>
        <w:pStyle w:val="ListParagraph"/>
        <w:numPr>
          <w:ilvl w:val="1"/>
          <w:numId w:val="14"/>
        </w:numPr>
        <w:rPr>
          <w:b/>
          <w:i/>
        </w:rPr>
      </w:pPr>
      <w:r>
        <w:t>Posting event for Jellyfish Status Update</w:t>
      </w:r>
    </w:p>
    <w:p w:rsidR="00760A29" w:rsidRPr="00760A29" w:rsidRDefault="00760A29" w:rsidP="00760A29">
      <w:pPr>
        <w:pStyle w:val="ListParagraph"/>
        <w:numPr>
          <w:ilvl w:val="2"/>
          <w:numId w:val="14"/>
        </w:numPr>
        <w:rPr>
          <w:b/>
          <w:i/>
        </w:rPr>
      </w:pPr>
      <w:r>
        <w:t>Sets : update.BOTH</w:t>
      </w:r>
    </w:p>
    <w:p w:rsidR="00760A29" w:rsidRPr="00760A29" w:rsidRDefault="00760A29" w:rsidP="00760A29">
      <w:pPr>
        <w:pStyle w:val="ListParagraph"/>
        <w:numPr>
          <w:ilvl w:val="2"/>
          <w:numId w:val="14"/>
        </w:numPr>
        <w:rPr>
          <w:b/>
          <w:i/>
        </w:rPr>
      </w:pPr>
      <w:r>
        <w:t>Sets : local.NONE</w:t>
      </w:r>
    </w:p>
    <w:p w:rsidR="00760A29" w:rsidRPr="00760A29" w:rsidRDefault="00760A29" w:rsidP="00760A29">
      <w:pPr>
        <w:pStyle w:val="ListParagraph"/>
        <w:numPr>
          <w:ilvl w:val="2"/>
          <w:numId w:val="14"/>
        </w:numPr>
        <w:rPr>
          <w:b/>
          <w:i/>
        </w:rPr>
      </w:pPr>
      <w:r>
        <w:t>cleanedJelly()</w:t>
      </w:r>
    </w:p>
    <w:p w:rsidR="00760A29" w:rsidRPr="00760A29" w:rsidRDefault="00760A29" w:rsidP="00760A29">
      <w:pPr>
        <w:pStyle w:val="ListParagraph"/>
        <w:numPr>
          <w:ilvl w:val="2"/>
          <w:numId w:val="14"/>
        </w:numPr>
        <w:rPr>
          <w:b/>
          <w:i/>
        </w:rPr>
      </w:pPr>
      <w:r>
        <w:t>Sets : jellyfish</w:t>
      </w:r>
    </w:p>
    <w:p w:rsidR="00760A29" w:rsidRPr="00760A29" w:rsidRDefault="00760A29" w:rsidP="00760A29">
      <w:pPr>
        <w:pStyle w:val="ListParagraph"/>
        <w:numPr>
          <w:ilvl w:val="2"/>
          <w:numId w:val="14"/>
        </w:numPr>
        <w:rPr>
          <w:b/>
          <w:i/>
        </w:rPr>
      </w:pPr>
      <w:r>
        <w:t>sendToHipChat()</w:t>
      </w:r>
    </w:p>
    <w:p w:rsidR="00760A29" w:rsidRPr="00760A29" w:rsidRDefault="00760A29" w:rsidP="00760A29">
      <w:pPr>
        <w:pStyle w:val="ListParagraph"/>
        <w:numPr>
          <w:ilvl w:val="1"/>
          <w:numId w:val="14"/>
        </w:numPr>
        <w:rPr>
          <w:b/>
          <w:i/>
        </w:rPr>
      </w:pPr>
      <w:r>
        <w:t>Sends a Jellyfish Status [Title, Teams Engaged, Current Status, Business Impact, Technical Impact, Active Workstreams, Completed Workstreams] as a JellyfishStatusUpdate() object to HipChat.</w:t>
      </w:r>
    </w:p>
    <w:p w:rsidR="00760A29" w:rsidRDefault="00760A29" w:rsidP="00760A29">
      <w:pPr>
        <w:pStyle w:val="ListParagraph"/>
        <w:numPr>
          <w:ilvl w:val="0"/>
          <w:numId w:val="14"/>
        </w:numPr>
        <w:rPr>
          <w:b/>
          <w:i/>
        </w:rPr>
      </w:pPr>
      <w:r>
        <w:rPr>
          <w:b/>
          <w:i/>
        </w:rPr>
        <w:t>checkBox1_isChecked(object, EventArgs) : void</w:t>
      </w:r>
    </w:p>
    <w:p w:rsidR="00760A29" w:rsidRPr="00760A29" w:rsidRDefault="00760A29" w:rsidP="00760A29">
      <w:pPr>
        <w:pStyle w:val="ListParagraph"/>
        <w:numPr>
          <w:ilvl w:val="1"/>
          <w:numId w:val="14"/>
        </w:numPr>
        <w:rPr>
          <w:b/>
          <w:i/>
        </w:rPr>
      </w:pPr>
      <w:r>
        <w:t>Controls the final and Resolved checkboxes</w:t>
      </w:r>
    </w:p>
    <w:p w:rsidR="00760A29" w:rsidRPr="00760A29" w:rsidRDefault="00760A29" w:rsidP="00760A29">
      <w:pPr>
        <w:pStyle w:val="ListParagraph"/>
        <w:numPr>
          <w:ilvl w:val="2"/>
          <w:numId w:val="14"/>
        </w:numPr>
        <w:rPr>
          <w:b/>
          <w:i/>
        </w:rPr>
      </w:pPr>
      <w:r>
        <w:t>Sets : Rese.FINAL</w:t>
      </w:r>
    </w:p>
    <w:p w:rsidR="003E68C0" w:rsidRPr="003E68C0" w:rsidRDefault="00760A29" w:rsidP="003E68C0">
      <w:pPr>
        <w:pStyle w:val="ListParagraph"/>
        <w:numPr>
          <w:ilvl w:val="2"/>
          <w:numId w:val="14"/>
        </w:numPr>
        <w:rPr>
          <w:b/>
          <w:i/>
        </w:rPr>
      </w:pPr>
      <w:r>
        <w:t xml:space="preserve">Unchecks : checkBox2 </w:t>
      </w:r>
    </w:p>
    <w:p w:rsidR="00760A29" w:rsidRDefault="00760A29" w:rsidP="00760A29">
      <w:pPr>
        <w:pStyle w:val="ListParagraph"/>
        <w:numPr>
          <w:ilvl w:val="0"/>
          <w:numId w:val="14"/>
        </w:numPr>
        <w:rPr>
          <w:b/>
          <w:i/>
        </w:rPr>
      </w:pPr>
      <w:r>
        <w:rPr>
          <w:b/>
          <w:i/>
        </w:rPr>
        <w:t>checkBox2_isChecked(object, EventArgs) : void</w:t>
      </w:r>
    </w:p>
    <w:p w:rsidR="00760A29" w:rsidRPr="00760A29" w:rsidRDefault="00760A29" w:rsidP="00760A29">
      <w:pPr>
        <w:pStyle w:val="ListParagraph"/>
        <w:numPr>
          <w:ilvl w:val="1"/>
          <w:numId w:val="14"/>
        </w:numPr>
        <w:rPr>
          <w:b/>
          <w:i/>
        </w:rPr>
      </w:pPr>
      <w:r>
        <w:t>Controls the final and Resolved checkboxes</w:t>
      </w:r>
    </w:p>
    <w:p w:rsidR="00760A29" w:rsidRPr="00760A29" w:rsidRDefault="00760A29" w:rsidP="00760A29">
      <w:pPr>
        <w:pStyle w:val="ListParagraph"/>
        <w:numPr>
          <w:ilvl w:val="2"/>
          <w:numId w:val="14"/>
        </w:numPr>
        <w:rPr>
          <w:b/>
          <w:i/>
        </w:rPr>
      </w:pPr>
      <w:r>
        <w:t>Sets : Rese.RESOLVED</w:t>
      </w:r>
    </w:p>
    <w:p w:rsidR="00760A29" w:rsidRPr="00760A29" w:rsidRDefault="00760A29" w:rsidP="00760A29">
      <w:pPr>
        <w:pStyle w:val="ListParagraph"/>
        <w:numPr>
          <w:ilvl w:val="2"/>
          <w:numId w:val="14"/>
        </w:numPr>
        <w:rPr>
          <w:b/>
          <w:i/>
        </w:rPr>
      </w:pPr>
      <w:r>
        <w:t>Unchecks : checkBox1</w:t>
      </w:r>
    </w:p>
    <w:p w:rsidR="00760A29" w:rsidRDefault="00EE513C" w:rsidP="00760A29">
      <w:pPr>
        <w:pStyle w:val="ListParagraph"/>
        <w:numPr>
          <w:ilvl w:val="0"/>
          <w:numId w:val="14"/>
        </w:numPr>
        <w:rPr>
          <w:b/>
          <w:i/>
        </w:rPr>
      </w:pPr>
      <w:r>
        <w:rPr>
          <w:b/>
          <w:i/>
        </w:rPr>
        <w:t>pictureBox1_Click(object, EventArgs) : void</w:t>
      </w:r>
    </w:p>
    <w:p w:rsidR="00EE513C" w:rsidRPr="00EE513C" w:rsidRDefault="00EE513C" w:rsidP="00EE513C">
      <w:pPr>
        <w:pStyle w:val="ListParagraph"/>
        <w:numPr>
          <w:ilvl w:val="1"/>
          <w:numId w:val="14"/>
        </w:numPr>
        <w:rPr>
          <w:b/>
          <w:i/>
        </w:rPr>
      </w:pPr>
      <w:r>
        <w:t>Opens the Colors Form</w:t>
      </w:r>
    </w:p>
    <w:p w:rsidR="00EE513C" w:rsidRDefault="00EE513C" w:rsidP="00EE513C">
      <w:pPr>
        <w:pStyle w:val="ListParagraph"/>
        <w:numPr>
          <w:ilvl w:val="0"/>
          <w:numId w:val="14"/>
        </w:numPr>
        <w:rPr>
          <w:b/>
          <w:i/>
        </w:rPr>
      </w:pPr>
      <w:r>
        <w:rPr>
          <w:b/>
          <w:i/>
        </w:rPr>
        <w:t>setColors(Color1, Color2) : void</w:t>
      </w:r>
    </w:p>
    <w:p w:rsidR="00EE513C" w:rsidRPr="00EE513C" w:rsidRDefault="00EE513C" w:rsidP="00EE513C">
      <w:pPr>
        <w:pStyle w:val="ListParagraph"/>
        <w:numPr>
          <w:ilvl w:val="1"/>
          <w:numId w:val="14"/>
        </w:numPr>
        <w:rPr>
          <w:b/>
          <w:i/>
        </w:rPr>
      </w:pPr>
      <w:r>
        <w:t>Called in the Colors Form</w:t>
      </w:r>
    </w:p>
    <w:p w:rsidR="00EE513C" w:rsidRPr="00EE513C" w:rsidRDefault="00EE513C" w:rsidP="00EE513C">
      <w:pPr>
        <w:pStyle w:val="ListParagraph"/>
        <w:numPr>
          <w:ilvl w:val="2"/>
          <w:numId w:val="14"/>
        </w:numPr>
        <w:rPr>
          <w:b/>
          <w:i/>
        </w:rPr>
      </w:pPr>
      <w:r>
        <w:t>Sets : gColor1 = Color1</w:t>
      </w:r>
    </w:p>
    <w:p w:rsidR="00EE513C" w:rsidRPr="00EE513C" w:rsidRDefault="00EE513C" w:rsidP="00EE513C">
      <w:pPr>
        <w:pStyle w:val="ListParagraph"/>
        <w:numPr>
          <w:ilvl w:val="2"/>
          <w:numId w:val="14"/>
        </w:numPr>
        <w:rPr>
          <w:b/>
          <w:i/>
        </w:rPr>
      </w:pPr>
      <w:r>
        <w:t>Sets : gColor2 = Color2</w:t>
      </w:r>
    </w:p>
    <w:p w:rsidR="00EE513C" w:rsidRPr="00EE513C" w:rsidRDefault="00EE513C" w:rsidP="00EE513C">
      <w:pPr>
        <w:pStyle w:val="ListParagraph"/>
        <w:numPr>
          <w:ilvl w:val="2"/>
          <w:numId w:val="14"/>
        </w:numPr>
        <w:rPr>
          <w:b/>
          <w:i/>
        </w:rPr>
      </w:pPr>
      <w:r>
        <w:t>Adds : new PaintEventHandler(PaintEventArgs) : void</w:t>
      </w:r>
    </w:p>
    <w:p w:rsidR="00EE513C" w:rsidRPr="00EE513C" w:rsidRDefault="00EE513C" w:rsidP="00EE513C">
      <w:pPr>
        <w:pStyle w:val="ListParagraph"/>
        <w:numPr>
          <w:ilvl w:val="2"/>
          <w:numId w:val="14"/>
        </w:numPr>
        <w:rPr>
          <w:b/>
          <w:i/>
        </w:rPr>
      </w:pPr>
      <w:r>
        <w:t>Invalidate : removes the previous background from the form redraws with Form1_Paint(object, PaintEventArgs)</w:t>
      </w:r>
    </w:p>
    <w:p w:rsidR="00EE513C" w:rsidRPr="00EE513C" w:rsidRDefault="00EE513C" w:rsidP="00EE513C">
      <w:pPr>
        <w:pStyle w:val="ListParagraph"/>
        <w:numPr>
          <w:ilvl w:val="1"/>
          <w:numId w:val="14"/>
        </w:numPr>
        <w:rPr>
          <w:b/>
          <w:i/>
        </w:rPr>
      </w:pPr>
      <w:r>
        <w:t>Sets the background of the Jellyfish Status Update Form</w:t>
      </w:r>
    </w:p>
    <w:p w:rsidR="00EE513C" w:rsidRDefault="00EE513C" w:rsidP="00EE513C">
      <w:pPr>
        <w:pStyle w:val="ListParagraph"/>
        <w:numPr>
          <w:ilvl w:val="0"/>
          <w:numId w:val="14"/>
        </w:numPr>
        <w:rPr>
          <w:b/>
          <w:i/>
        </w:rPr>
      </w:pPr>
      <w:r>
        <w:rPr>
          <w:b/>
          <w:i/>
        </w:rPr>
        <w:t>Form1_Paint(object, PaintEventArgs) : void</w:t>
      </w:r>
    </w:p>
    <w:p w:rsidR="00EE513C" w:rsidRPr="004D3B0D" w:rsidRDefault="00EE513C" w:rsidP="00EE513C">
      <w:pPr>
        <w:pStyle w:val="ListParagraph"/>
        <w:numPr>
          <w:ilvl w:val="1"/>
          <w:numId w:val="14"/>
        </w:numPr>
        <w:rPr>
          <w:b/>
          <w:i/>
        </w:rPr>
      </w:pPr>
      <w:r>
        <w:t>Draws the Jellyfish Status Update form using the color choices passed to it from the Colors Form</w:t>
      </w:r>
    </w:p>
    <w:p w:rsidR="004D3B0D" w:rsidRPr="00EE513C" w:rsidRDefault="004D3B0D" w:rsidP="00EE513C">
      <w:pPr>
        <w:pStyle w:val="ListParagraph"/>
        <w:numPr>
          <w:ilvl w:val="1"/>
          <w:numId w:val="14"/>
        </w:numPr>
        <w:rPr>
          <w:b/>
          <w:i/>
        </w:rPr>
      </w:pPr>
      <w:r>
        <w:lastRenderedPageBreak/>
        <w:t>There is an issue with the redraw after an analyst minimizes the form. The event is handled by the try catch. It basically forces the form to reset the paint event to the original form size.</w:t>
      </w:r>
    </w:p>
    <w:p w:rsidR="00EE513C" w:rsidRDefault="00F059B0" w:rsidP="00EE513C">
      <w:pPr>
        <w:pStyle w:val="ListParagraph"/>
        <w:numPr>
          <w:ilvl w:val="0"/>
          <w:numId w:val="14"/>
        </w:numPr>
        <w:rPr>
          <w:b/>
          <w:i/>
        </w:rPr>
      </w:pPr>
      <w:r>
        <w:rPr>
          <w:b/>
          <w:i/>
        </w:rPr>
        <w:t>sendToHipChat() : void throws WebException</w:t>
      </w:r>
    </w:p>
    <w:p w:rsidR="003E68C0" w:rsidRDefault="003E68C0" w:rsidP="003E68C0">
      <w:pPr>
        <w:pStyle w:val="ListParagraph"/>
        <w:numPr>
          <w:ilvl w:val="1"/>
          <w:numId w:val="14"/>
        </w:numPr>
        <w:rPr>
          <w:b/>
          <w:i/>
        </w:rPr>
      </w:pPr>
      <w:r>
        <w:t>Confirms a room is selected before sending to HipChat</w:t>
      </w:r>
      <w:bookmarkStart w:id="0" w:name="_GoBack"/>
      <w:bookmarkEnd w:id="0"/>
    </w:p>
    <w:p w:rsidR="00F059B0" w:rsidRPr="00F059B0" w:rsidRDefault="00F059B0" w:rsidP="00F059B0">
      <w:pPr>
        <w:pStyle w:val="ListParagraph"/>
        <w:numPr>
          <w:ilvl w:val="1"/>
          <w:numId w:val="14"/>
        </w:numPr>
        <w:rPr>
          <w:b/>
          <w:i/>
        </w:rPr>
      </w:pPr>
      <w:r>
        <w:t xml:space="preserve">Uses the url in </w:t>
      </w:r>
      <w:r w:rsidR="003E68C0">
        <w:t>the PostToHipChat.cs class</w:t>
      </w:r>
      <w:r>
        <w:t xml:space="preserve"> to send formatted JellyfishStatusUpdate() object to HipChat</w:t>
      </w:r>
    </w:p>
    <w:p w:rsidR="00F059B0" w:rsidRPr="00F059B0" w:rsidRDefault="00F059B0" w:rsidP="00F059B0">
      <w:pPr>
        <w:pStyle w:val="ListParagraph"/>
        <w:numPr>
          <w:ilvl w:val="1"/>
          <w:numId w:val="14"/>
        </w:numPr>
        <w:rPr>
          <w:b/>
          <w:i/>
        </w:rPr>
      </w:pPr>
      <w:r>
        <w:t>WebException will set the System.Clipboard with the text version of the JellyfishStatusUpdate() object and provide a message. *See Troubleshooting</w:t>
      </w:r>
    </w:p>
    <w:p w:rsidR="00F059B0" w:rsidRDefault="00BC0D66" w:rsidP="00F059B0">
      <w:pPr>
        <w:pStyle w:val="ListParagraph"/>
        <w:numPr>
          <w:ilvl w:val="0"/>
          <w:numId w:val="14"/>
        </w:numPr>
        <w:rPr>
          <w:b/>
          <w:i/>
        </w:rPr>
      </w:pPr>
      <w:r>
        <w:rPr>
          <w:b/>
          <w:i/>
        </w:rPr>
        <w:t xml:space="preserve">cleanedJelly() : void </w:t>
      </w:r>
    </w:p>
    <w:p w:rsidR="00BC0D66" w:rsidRPr="00BC0D66" w:rsidRDefault="00BC0D66" w:rsidP="00BC0D66">
      <w:pPr>
        <w:pStyle w:val="ListParagraph"/>
        <w:numPr>
          <w:ilvl w:val="1"/>
          <w:numId w:val="14"/>
        </w:numPr>
        <w:rPr>
          <w:b/>
          <w:i/>
        </w:rPr>
      </w:pPr>
      <w:r>
        <w:t>Uses theScrubber and theCleaner to remove all hidden and special characters to prepare the JellyfishStatusUpdate() object for formatting and sending through the sendToHipChat method.</w:t>
      </w:r>
    </w:p>
    <w:p w:rsidR="00BC0D66" w:rsidRPr="00BC0D66" w:rsidRDefault="00BC0D66" w:rsidP="00BC0D66">
      <w:pPr>
        <w:pStyle w:val="ListParagraph"/>
        <w:numPr>
          <w:ilvl w:val="2"/>
          <w:numId w:val="14"/>
        </w:numPr>
        <w:rPr>
          <w:b/>
          <w:i/>
        </w:rPr>
      </w:pPr>
      <w:r>
        <w:t>Sets : title = theCleaner(theScrubber(textBox1.Text))</w:t>
      </w:r>
    </w:p>
    <w:p w:rsidR="00BC0D66" w:rsidRPr="00BC0D66" w:rsidRDefault="00BC0D66" w:rsidP="00BC0D66">
      <w:pPr>
        <w:pStyle w:val="ListParagraph"/>
        <w:numPr>
          <w:ilvl w:val="2"/>
          <w:numId w:val="14"/>
        </w:numPr>
        <w:rPr>
          <w:b/>
          <w:i/>
        </w:rPr>
      </w:pPr>
      <w:r>
        <w:t>Sets : engaged = theCleaner(theScrubber(textBox2.Text))</w:t>
      </w:r>
    </w:p>
    <w:p w:rsidR="00BC0D66" w:rsidRPr="00BC0D66" w:rsidRDefault="00BC0D66" w:rsidP="00BC0D66">
      <w:pPr>
        <w:pStyle w:val="ListParagraph"/>
        <w:numPr>
          <w:ilvl w:val="2"/>
          <w:numId w:val="14"/>
        </w:numPr>
        <w:rPr>
          <w:b/>
          <w:i/>
        </w:rPr>
      </w:pPr>
      <w:r>
        <w:t>Sets : status = theCleaner(theScrubber(spellBox1.Text))</w:t>
      </w:r>
    </w:p>
    <w:p w:rsidR="00BC0D66" w:rsidRPr="00BC0D66" w:rsidRDefault="00BC0D66" w:rsidP="00BC0D66">
      <w:pPr>
        <w:pStyle w:val="ListParagraph"/>
        <w:numPr>
          <w:ilvl w:val="2"/>
          <w:numId w:val="14"/>
        </w:numPr>
        <w:rPr>
          <w:b/>
          <w:i/>
        </w:rPr>
      </w:pPr>
      <w:r>
        <w:t>Sets : bImpact = theCleaner(theScrubber(spellBox2.Text))</w:t>
      </w:r>
    </w:p>
    <w:p w:rsidR="00BC0D66" w:rsidRPr="00BC0D66" w:rsidRDefault="00BC0D66" w:rsidP="00BC0D66">
      <w:pPr>
        <w:pStyle w:val="ListParagraph"/>
        <w:numPr>
          <w:ilvl w:val="2"/>
          <w:numId w:val="14"/>
        </w:numPr>
        <w:rPr>
          <w:b/>
          <w:i/>
        </w:rPr>
      </w:pPr>
      <w:r>
        <w:t>Sets : tImpact = theCleaner(theScrubber(spellBox3.Text))</w:t>
      </w:r>
    </w:p>
    <w:p w:rsidR="00BC0D66" w:rsidRPr="00BC0D66" w:rsidRDefault="00BC0D66" w:rsidP="00BC0D66">
      <w:pPr>
        <w:pStyle w:val="ListParagraph"/>
        <w:numPr>
          <w:ilvl w:val="2"/>
          <w:numId w:val="14"/>
        </w:numPr>
        <w:rPr>
          <w:b/>
          <w:i/>
        </w:rPr>
      </w:pPr>
      <w:r>
        <w:t>Sets : aWork = theCleaner(theScrubber(spellBox4.Text))</w:t>
      </w:r>
    </w:p>
    <w:p w:rsidR="00BC0D66" w:rsidRPr="00BC0D66" w:rsidRDefault="00BC0D66" w:rsidP="00BC0D66">
      <w:pPr>
        <w:pStyle w:val="ListParagraph"/>
        <w:numPr>
          <w:ilvl w:val="2"/>
          <w:numId w:val="14"/>
        </w:numPr>
        <w:rPr>
          <w:b/>
          <w:i/>
        </w:rPr>
      </w:pPr>
      <w:r>
        <w:t>Sets : cWork = theCleaner(theScrubber(spellBox5.Text))</w:t>
      </w:r>
    </w:p>
    <w:p w:rsidR="00BC0D66" w:rsidRPr="00BC0D66" w:rsidRDefault="00BC0D66" w:rsidP="00BC0D66">
      <w:pPr>
        <w:pStyle w:val="ListParagraph"/>
        <w:numPr>
          <w:ilvl w:val="2"/>
          <w:numId w:val="14"/>
        </w:numPr>
        <w:rPr>
          <w:b/>
          <w:i/>
        </w:rPr>
      </w:pPr>
      <w:r>
        <w:t>Sets : jellyfish = JellyfishStatusUpdate(title, engaged, status, bImpact, tImpact, aWork, cWork)</w:t>
      </w:r>
    </w:p>
    <w:p w:rsidR="00BC0D66" w:rsidRDefault="00BC0D66" w:rsidP="00BC0D66">
      <w:pPr>
        <w:pStyle w:val="ListParagraph"/>
        <w:numPr>
          <w:ilvl w:val="0"/>
          <w:numId w:val="14"/>
        </w:numPr>
        <w:rPr>
          <w:b/>
          <w:i/>
        </w:rPr>
      </w:pPr>
      <w:r>
        <w:rPr>
          <w:b/>
          <w:i/>
        </w:rPr>
        <w:t>theCleaner(string) : string</w:t>
      </w:r>
    </w:p>
    <w:p w:rsidR="00BC0D66" w:rsidRPr="004D16FA" w:rsidRDefault="004D16FA" w:rsidP="00BC0D66">
      <w:pPr>
        <w:pStyle w:val="ListParagraph"/>
        <w:numPr>
          <w:ilvl w:val="1"/>
          <w:numId w:val="14"/>
        </w:numPr>
        <w:rPr>
          <w:b/>
          <w:i/>
        </w:rPr>
      </w:pPr>
      <w:r>
        <w:t>returns empty string if parameter string is empty</w:t>
      </w:r>
    </w:p>
    <w:p w:rsidR="004D16FA" w:rsidRPr="004D16FA" w:rsidRDefault="004D16FA" w:rsidP="004D16FA">
      <w:pPr>
        <w:pStyle w:val="ListParagraph"/>
        <w:numPr>
          <w:ilvl w:val="2"/>
          <w:numId w:val="14"/>
        </w:numPr>
        <w:rPr>
          <w:b/>
          <w:i/>
        </w:rPr>
      </w:pPr>
      <w:r>
        <w:t>replaces : Microsoft Smart quotes with plain text quotes</w:t>
      </w:r>
    </w:p>
    <w:p w:rsidR="004D16FA" w:rsidRPr="004D16FA" w:rsidRDefault="004D16FA" w:rsidP="004D16FA">
      <w:pPr>
        <w:pStyle w:val="ListParagraph"/>
        <w:numPr>
          <w:ilvl w:val="2"/>
          <w:numId w:val="14"/>
        </w:numPr>
        <w:rPr>
          <w:b/>
          <w:i/>
        </w:rPr>
      </w:pPr>
      <w:r>
        <w:t>replaces : quotes with C# escape quotes (\\\”)</w:t>
      </w:r>
    </w:p>
    <w:p w:rsidR="004D16FA" w:rsidRPr="004D16FA" w:rsidRDefault="004D16FA" w:rsidP="004D16FA">
      <w:pPr>
        <w:pStyle w:val="ListParagraph"/>
        <w:numPr>
          <w:ilvl w:val="2"/>
          <w:numId w:val="14"/>
        </w:numPr>
        <w:rPr>
          <w:b/>
          <w:i/>
        </w:rPr>
      </w:pPr>
      <w:r>
        <w:t>replaces : tab with single space</w:t>
      </w:r>
    </w:p>
    <w:p w:rsidR="004D16FA" w:rsidRPr="004D16FA" w:rsidRDefault="004D16FA" w:rsidP="004D16FA">
      <w:pPr>
        <w:pStyle w:val="ListParagraph"/>
        <w:numPr>
          <w:ilvl w:val="3"/>
          <w:numId w:val="14"/>
        </w:numPr>
        <w:rPr>
          <w:b/>
          <w:i/>
        </w:rPr>
      </w:pPr>
      <w:r>
        <w:t>checks for Unicode and \t</w:t>
      </w:r>
    </w:p>
    <w:p w:rsidR="004D16FA" w:rsidRPr="004D16FA" w:rsidRDefault="004D16FA" w:rsidP="004D16FA">
      <w:pPr>
        <w:pStyle w:val="ListParagraph"/>
        <w:numPr>
          <w:ilvl w:val="2"/>
          <w:numId w:val="14"/>
        </w:numPr>
        <w:rPr>
          <w:b/>
          <w:i/>
        </w:rPr>
      </w:pPr>
      <w:r>
        <w:t>replaces : Microsoft carriage return \r\n with html linebreak &lt;br&gt;</w:t>
      </w:r>
    </w:p>
    <w:p w:rsidR="004D16FA" w:rsidRPr="004D16FA" w:rsidRDefault="004D16FA" w:rsidP="004D16FA">
      <w:pPr>
        <w:pStyle w:val="ListParagraph"/>
        <w:numPr>
          <w:ilvl w:val="3"/>
          <w:numId w:val="14"/>
        </w:numPr>
        <w:rPr>
          <w:b/>
          <w:i/>
        </w:rPr>
      </w:pPr>
      <w:r>
        <w:t>checks \r\n, \r and \n</w:t>
      </w:r>
    </w:p>
    <w:p w:rsidR="004D16FA" w:rsidRPr="007D3696" w:rsidRDefault="004D16FA" w:rsidP="004D16FA">
      <w:pPr>
        <w:pStyle w:val="ListParagraph"/>
        <w:numPr>
          <w:ilvl w:val="2"/>
          <w:numId w:val="14"/>
        </w:numPr>
        <w:rPr>
          <w:b/>
          <w:i/>
        </w:rPr>
      </w:pPr>
      <w:r>
        <w:t>replaces : Unicode backslash (\u005C) with escaped backslash (\\)</w:t>
      </w:r>
    </w:p>
    <w:p w:rsidR="007D3696" w:rsidRPr="004D16FA" w:rsidRDefault="007D3696" w:rsidP="004D16FA">
      <w:pPr>
        <w:pStyle w:val="ListParagraph"/>
        <w:numPr>
          <w:ilvl w:val="2"/>
          <w:numId w:val="14"/>
        </w:numPr>
        <w:rPr>
          <w:b/>
          <w:i/>
        </w:rPr>
      </w:pPr>
      <w:r>
        <w:t>replaces : string \\ with \\\\ (allows single backslash character)</w:t>
      </w:r>
    </w:p>
    <w:p w:rsidR="004D16FA" w:rsidRPr="004D16FA" w:rsidRDefault="004D16FA" w:rsidP="004D16FA">
      <w:pPr>
        <w:pStyle w:val="ListParagraph"/>
        <w:numPr>
          <w:ilvl w:val="2"/>
          <w:numId w:val="14"/>
        </w:numPr>
        <w:rPr>
          <w:b/>
          <w:i/>
        </w:rPr>
      </w:pPr>
      <w:r>
        <w:t>replaces : double space with single space</w:t>
      </w:r>
    </w:p>
    <w:p w:rsidR="004D16FA" w:rsidRDefault="004D16FA" w:rsidP="004D16FA">
      <w:pPr>
        <w:pStyle w:val="ListParagraph"/>
        <w:numPr>
          <w:ilvl w:val="0"/>
          <w:numId w:val="14"/>
        </w:numPr>
        <w:rPr>
          <w:b/>
          <w:i/>
        </w:rPr>
      </w:pPr>
      <w:r>
        <w:rPr>
          <w:b/>
          <w:i/>
        </w:rPr>
        <w:t>theScrubber(string) : string</w:t>
      </w:r>
    </w:p>
    <w:p w:rsidR="004D16FA" w:rsidRPr="004D16FA" w:rsidRDefault="004D16FA" w:rsidP="004D16FA">
      <w:pPr>
        <w:pStyle w:val="ListParagraph"/>
        <w:numPr>
          <w:ilvl w:val="1"/>
          <w:numId w:val="14"/>
        </w:numPr>
        <w:rPr>
          <w:b/>
          <w:i/>
        </w:rPr>
      </w:pPr>
      <w:r>
        <w:t>Uses Regular Expressions to remove any invalid JSON character</w:t>
      </w:r>
    </w:p>
    <w:p w:rsidR="004D16FA" w:rsidRPr="00C255B3" w:rsidRDefault="004D16FA" w:rsidP="004D16FA">
      <w:pPr>
        <w:pStyle w:val="ListParagraph"/>
        <w:numPr>
          <w:ilvl w:val="2"/>
          <w:numId w:val="14"/>
        </w:numPr>
        <w:rPr>
          <w:b/>
          <w:i/>
        </w:rPr>
      </w:pPr>
      <w:r>
        <w:t>Valid : !@#$%^&amp;*( ) _+=- : ; “” ‘’ \ / | &lt; , &gt; . ? [ ] ~ 0-9  a-z A-Z</w:t>
      </w:r>
    </w:p>
    <w:p w:rsidR="00C255B3" w:rsidRDefault="00C255B3" w:rsidP="00C255B3">
      <w:pPr>
        <w:pStyle w:val="Heading3"/>
      </w:pPr>
      <w:r>
        <w:t>Purpose</w:t>
      </w:r>
    </w:p>
    <w:p w:rsidR="00C255B3" w:rsidRDefault="00C255B3" w:rsidP="00C255B3">
      <w:pPr>
        <w:ind w:left="720"/>
      </w:pPr>
      <w:r>
        <w:t xml:space="preserve">The Jellies Form is the main input point for users during incidents and monitoring events. It accepts the input from the users and passes that information to the helper classes. It is the parent form for all the forms in the suite. </w:t>
      </w:r>
    </w:p>
    <w:p w:rsidR="00C255B3" w:rsidRDefault="00C255B3" w:rsidP="00575998">
      <w:pPr>
        <w:pStyle w:val="Heading4"/>
      </w:pPr>
      <w:r>
        <w:t>Step-by-Step:</w:t>
      </w:r>
    </w:p>
    <w:p w:rsidR="00C255B3" w:rsidRDefault="00C255B3" w:rsidP="00C255B3">
      <w:pPr>
        <w:pStyle w:val="ListParagraph"/>
        <w:numPr>
          <w:ilvl w:val="0"/>
          <w:numId w:val="16"/>
        </w:numPr>
      </w:pPr>
      <w:r>
        <w:t>Open Jellyfish</w:t>
      </w:r>
    </w:p>
    <w:p w:rsidR="00C255B3" w:rsidRDefault="00C255B3" w:rsidP="00C255B3">
      <w:pPr>
        <w:pStyle w:val="ListParagraph"/>
        <w:numPr>
          <w:ilvl w:val="0"/>
          <w:numId w:val="16"/>
        </w:numPr>
      </w:pPr>
      <w:r>
        <w:t>Select the HipChat room you wish to post to</w:t>
      </w:r>
    </w:p>
    <w:p w:rsidR="00C255B3" w:rsidRDefault="00C255B3" w:rsidP="00C255B3">
      <w:pPr>
        <w:pStyle w:val="ListParagraph"/>
        <w:numPr>
          <w:ilvl w:val="1"/>
          <w:numId w:val="16"/>
        </w:numPr>
      </w:pPr>
      <w:r>
        <w:lastRenderedPageBreak/>
        <w:t>Open dropdown menu located at the top of the form. (comboBox1)</w:t>
      </w:r>
    </w:p>
    <w:p w:rsidR="00C255B3" w:rsidRDefault="00C255B3" w:rsidP="00C255B3">
      <w:pPr>
        <w:pStyle w:val="ListParagraph"/>
        <w:numPr>
          <w:ilvl w:val="1"/>
          <w:numId w:val="16"/>
        </w:numPr>
      </w:pPr>
      <w:r>
        <w:t>Choose the name of the room you are covering.</w:t>
      </w:r>
    </w:p>
    <w:p w:rsidR="00C255B3" w:rsidRDefault="00C255B3" w:rsidP="00C255B3">
      <w:pPr>
        <w:pStyle w:val="ListParagraph"/>
        <w:numPr>
          <w:ilvl w:val="2"/>
          <w:numId w:val="16"/>
        </w:numPr>
      </w:pPr>
      <w:r>
        <w:t xml:space="preserve">If the room name is unavailable </w:t>
      </w:r>
    </w:p>
    <w:p w:rsidR="00C255B3" w:rsidRDefault="00C255B3" w:rsidP="00C255B3">
      <w:pPr>
        <w:pStyle w:val="ListParagraph"/>
        <w:numPr>
          <w:ilvl w:val="3"/>
          <w:numId w:val="16"/>
        </w:numPr>
      </w:pPr>
      <w:r>
        <w:t>Close the drop down and press the “Get Rooms” button. (button1)</w:t>
      </w:r>
    </w:p>
    <w:p w:rsidR="00C255B3" w:rsidRDefault="00C255B3" w:rsidP="00C255B3">
      <w:pPr>
        <w:pStyle w:val="ListParagraph"/>
        <w:numPr>
          <w:ilvl w:val="3"/>
          <w:numId w:val="16"/>
        </w:numPr>
      </w:pPr>
      <w:r>
        <w:t xml:space="preserve">This will cause the form to reload the room names from HipChat </w:t>
      </w:r>
      <w:r w:rsidR="009C38B3">
        <w:t>and fill the dropdown</w:t>
      </w:r>
    </w:p>
    <w:p w:rsidR="009C38B3" w:rsidRDefault="009C38B3" w:rsidP="009C38B3">
      <w:pPr>
        <w:pStyle w:val="ListParagraph"/>
        <w:numPr>
          <w:ilvl w:val="1"/>
          <w:numId w:val="16"/>
        </w:numPr>
      </w:pPr>
      <w:r>
        <w:t>When you choose the room, the helper class (PostToHipChat.cs) will store the room id and allow you to post to only that room.</w:t>
      </w:r>
    </w:p>
    <w:p w:rsidR="009C38B3" w:rsidRDefault="009C38B3" w:rsidP="009C38B3">
      <w:pPr>
        <w:pStyle w:val="ListParagraph"/>
        <w:numPr>
          <w:ilvl w:val="1"/>
          <w:numId w:val="16"/>
        </w:numPr>
      </w:pPr>
      <w:r>
        <w:t>The “Short Description” text box (textBox1) will fill in with the room name to act as a starting point for users.</w:t>
      </w:r>
    </w:p>
    <w:p w:rsidR="009C38B3" w:rsidRDefault="009C38B3" w:rsidP="009C38B3">
      <w:pPr>
        <w:pStyle w:val="ListParagraph"/>
        <w:numPr>
          <w:ilvl w:val="0"/>
          <w:numId w:val="16"/>
        </w:numPr>
      </w:pPr>
      <w:r>
        <w:t xml:space="preserve">Complete the </w:t>
      </w:r>
      <w:r w:rsidR="003E2AB0">
        <w:t xml:space="preserve">“Short Description” (textBox1) </w:t>
      </w:r>
    </w:p>
    <w:p w:rsidR="003E2AB0" w:rsidRDefault="003E2AB0" w:rsidP="003E2AB0">
      <w:pPr>
        <w:pStyle w:val="ListParagraph"/>
        <w:numPr>
          <w:ilvl w:val="1"/>
          <w:numId w:val="16"/>
        </w:numPr>
      </w:pPr>
      <w:r>
        <w:t>This is also known as the incident title. You can leave it as is or choose to extend the information to make a more complete picture of the issue.</w:t>
      </w:r>
    </w:p>
    <w:p w:rsidR="009C17FF" w:rsidRDefault="009C17FF" w:rsidP="009C17FF">
      <w:pPr>
        <w:pStyle w:val="ListParagraph"/>
        <w:numPr>
          <w:ilvl w:val="0"/>
          <w:numId w:val="16"/>
        </w:numPr>
      </w:pPr>
      <w:r>
        <w:t xml:space="preserve">Click the “Roles” (button15) </w:t>
      </w:r>
    </w:p>
    <w:p w:rsidR="009C17FF" w:rsidRDefault="009C17FF" w:rsidP="009C17FF">
      <w:pPr>
        <w:pStyle w:val="ListParagraph"/>
        <w:numPr>
          <w:ilvl w:val="1"/>
          <w:numId w:val="16"/>
        </w:numPr>
      </w:pPr>
      <w:r>
        <w:t xml:space="preserve">This will open the child form </w:t>
      </w:r>
      <w:r w:rsidR="00AD0ADC">
        <w:t>BabyJellies</w:t>
      </w:r>
      <w:r>
        <w:t>.cs</w:t>
      </w:r>
    </w:p>
    <w:p w:rsidR="009C17FF" w:rsidRDefault="009C17FF" w:rsidP="009C17FF">
      <w:pPr>
        <w:pStyle w:val="ListParagraph"/>
        <w:numPr>
          <w:ilvl w:val="2"/>
          <w:numId w:val="16"/>
        </w:numPr>
      </w:pPr>
      <w:r>
        <w:t>The</w:t>
      </w:r>
      <w:r w:rsidR="00AD0ADC">
        <w:t xml:space="preserve"> HipChat</w:t>
      </w:r>
      <w:r>
        <w:t xml:space="preserve"> room will have to be selected before the </w:t>
      </w:r>
      <w:r w:rsidR="00AD0ADC">
        <w:t>BabyJellies</w:t>
      </w:r>
      <w:r>
        <w:t>.cs form will open</w:t>
      </w:r>
    </w:p>
    <w:p w:rsidR="009C17FF" w:rsidRDefault="00AD0ADC" w:rsidP="009C17FF">
      <w:pPr>
        <w:pStyle w:val="ListParagraph"/>
        <w:numPr>
          <w:ilvl w:val="1"/>
          <w:numId w:val="16"/>
        </w:numPr>
      </w:pPr>
      <w:r>
        <w:t>Use the dropdown menu’s on the form to select the Analysts currently assigned to the roles.</w:t>
      </w:r>
    </w:p>
    <w:p w:rsidR="00AD0ADC" w:rsidRDefault="00AD0ADC" w:rsidP="00AD0ADC">
      <w:pPr>
        <w:pStyle w:val="ListParagraph"/>
        <w:numPr>
          <w:ilvl w:val="2"/>
          <w:numId w:val="16"/>
        </w:numPr>
      </w:pPr>
      <w:r>
        <w:t>Coordinator</w:t>
      </w:r>
      <w:r>
        <w:tab/>
        <w:t>(BabyJellies.comboBox1)</w:t>
      </w:r>
    </w:p>
    <w:p w:rsidR="00AD0ADC" w:rsidRDefault="00AD0ADC" w:rsidP="00AD0ADC">
      <w:pPr>
        <w:pStyle w:val="ListParagraph"/>
        <w:numPr>
          <w:ilvl w:val="2"/>
          <w:numId w:val="16"/>
        </w:numPr>
      </w:pPr>
      <w:r>
        <w:t>Escalator</w:t>
      </w:r>
      <w:r>
        <w:tab/>
      </w:r>
      <w:r>
        <w:tab/>
        <w:t>(BabyJellies.comboBox2)</w:t>
      </w:r>
    </w:p>
    <w:p w:rsidR="00AD0ADC" w:rsidRDefault="00AD0ADC" w:rsidP="00AD0ADC">
      <w:pPr>
        <w:pStyle w:val="ListParagraph"/>
        <w:numPr>
          <w:ilvl w:val="2"/>
          <w:numId w:val="16"/>
        </w:numPr>
      </w:pPr>
      <w:r>
        <w:t>Communicator</w:t>
      </w:r>
      <w:r>
        <w:tab/>
        <w:t>(BabyJellies.comboBox3)</w:t>
      </w:r>
    </w:p>
    <w:p w:rsidR="00AD0ADC" w:rsidRDefault="00AD0ADC" w:rsidP="00AD0ADC">
      <w:pPr>
        <w:pStyle w:val="ListParagraph"/>
        <w:numPr>
          <w:ilvl w:val="2"/>
          <w:numId w:val="16"/>
        </w:numPr>
      </w:pPr>
      <w:r>
        <w:t>DTOC SAM</w:t>
      </w:r>
      <w:r>
        <w:tab/>
        <w:t>(BabyJellies.comboBox4)</w:t>
      </w:r>
    </w:p>
    <w:p w:rsidR="00AD0ADC" w:rsidRDefault="00AD0ADC" w:rsidP="009C17FF">
      <w:pPr>
        <w:pStyle w:val="ListParagraph"/>
        <w:numPr>
          <w:ilvl w:val="1"/>
          <w:numId w:val="16"/>
        </w:numPr>
      </w:pPr>
      <w:r>
        <w:t>Click the “Post Roles” (BabyJellies.button1)</w:t>
      </w:r>
    </w:p>
    <w:p w:rsidR="00AD0ADC" w:rsidRDefault="00AD0ADC" w:rsidP="00AD0ADC">
      <w:pPr>
        <w:pStyle w:val="ListParagraph"/>
        <w:numPr>
          <w:ilvl w:val="2"/>
          <w:numId w:val="16"/>
        </w:numPr>
      </w:pPr>
      <w:r>
        <w:t>The roles will be sent to the HipChat room you selected in the Jellyfish form.</w:t>
      </w:r>
    </w:p>
    <w:p w:rsidR="003E2AB0" w:rsidRDefault="003E2AB0" w:rsidP="003E2AB0">
      <w:pPr>
        <w:pStyle w:val="ListParagraph"/>
        <w:numPr>
          <w:ilvl w:val="0"/>
          <w:numId w:val="16"/>
        </w:numPr>
      </w:pPr>
      <w:r>
        <w:t>Determine the teams engaged and enter them into the “Teams Engaged” (textBox2)</w:t>
      </w:r>
    </w:p>
    <w:p w:rsidR="003E2AB0" w:rsidRDefault="003E2AB0" w:rsidP="003E2AB0">
      <w:pPr>
        <w:pStyle w:val="ListParagraph"/>
        <w:numPr>
          <w:ilvl w:val="0"/>
          <w:numId w:val="16"/>
        </w:numPr>
      </w:pPr>
      <w:r>
        <w:t>(Optional) Choose the color scheme for your Jellyfish</w:t>
      </w:r>
    </w:p>
    <w:p w:rsidR="003E2AB0" w:rsidRDefault="003E2AB0" w:rsidP="003E2AB0">
      <w:pPr>
        <w:pStyle w:val="ListParagraph"/>
        <w:numPr>
          <w:ilvl w:val="1"/>
          <w:numId w:val="16"/>
        </w:numPr>
      </w:pPr>
      <w:r>
        <w:t>Click on the Jellyfish Icon located next to the “Resolved” (checkBox2)</w:t>
      </w:r>
    </w:p>
    <w:p w:rsidR="003E2AB0" w:rsidRDefault="003E2AB0" w:rsidP="003E2AB0">
      <w:pPr>
        <w:pStyle w:val="ListParagraph"/>
        <w:numPr>
          <w:ilvl w:val="1"/>
          <w:numId w:val="16"/>
        </w:numPr>
      </w:pPr>
      <w:r>
        <w:t>This will open the child form: Colors.cs</w:t>
      </w:r>
    </w:p>
    <w:p w:rsidR="003E2AB0" w:rsidRDefault="003E2AB0" w:rsidP="003E2AB0">
      <w:pPr>
        <w:pStyle w:val="ListParagraph"/>
        <w:numPr>
          <w:ilvl w:val="2"/>
          <w:numId w:val="16"/>
        </w:numPr>
      </w:pPr>
      <w:r>
        <w:t xml:space="preserve">Choose your color scheme from the 10 buttons: </w:t>
      </w:r>
    </w:p>
    <w:p w:rsidR="003E2AB0" w:rsidRDefault="003E2AB0" w:rsidP="003E2AB0">
      <w:pPr>
        <w:pStyle w:val="ListParagraph"/>
        <w:numPr>
          <w:ilvl w:val="3"/>
          <w:numId w:val="16"/>
        </w:numPr>
      </w:pPr>
      <w:r>
        <w:t>Desert Sunset</w:t>
      </w:r>
      <w:r w:rsidR="00AD0ADC">
        <w:tab/>
        <w:t>(Colors.button1)</w:t>
      </w:r>
    </w:p>
    <w:p w:rsidR="003E2AB0" w:rsidRDefault="003E2AB0" w:rsidP="003E2AB0">
      <w:pPr>
        <w:pStyle w:val="ListParagraph"/>
        <w:numPr>
          <w:ilvl w:val="3"/>
          <w:numId w:val="16"/>
        </w:numPr>
      </w:pPr>
      <w:r>
        <w:t>Ocean Deep</w:t>
      </w:r>
      <w:r w:rsidR="00AD0ADC">
        <w:tab/>
        <w:t xml:space="preserve">(Colors.button2) </w:t>
      </w:r>
    </w:p>
    <w:p w:rsidR="003E2AB0" w:rsidRDefault="003E2AB0" w:rsidP="003E2AB0">
      <w:pPr>
        <w:pStyle w:val="ListParagraph"/>
        <w:numPr>
          <w:ilvl w:val="3"/>
          <w:numId w:val="16"/>
        </w:numPr>
      </w:pPr>
      <w:r>
        <w:t>Black Tie</w:t>
      </w:r>
      <w:r w:rsidR="00AD0ADC">
        <w:tab/>
      </w:r>
      <w:r w:rsidR="00AD0ADC">
        <w:tab/>
        <w:t>(Colors.button3)</w:t>
      </w:r>
    </w:p>
    <w:p w:rsidR="003E2AB0" w:rsidRDefault="003E2AB0" w:rsidP="003E2AB0">
      <w:pPr>
        <w:pStyle w:val="ListParagraph"/>
        <w:numPr>
          <w:ilvl w:val="3"/>
          <w:numId w:val="16"/>
        </w:numPr>
      </w:pPr>
      <w:r>
        <w:t>Shoreline</w:t>
      </w:r>
      <w:r w:rsidR="00AD0ADC">
        <w:tab/>
      </w:r>
      <w:r w:rsidR="00AD0ADC">
        <w:tab/>
        <w:t>(Colors.button4)</w:t>
      </w:r>
    </w:p>
    <w:p w:rsidR="003E2AB0" w:rsidRDefault="003E2AB0" w:rsidP="003E2AB0">
      <w:pPr>
        <w:pStyle w:val="ListParagraph"/>
        <w:numPr>
          <w:ilvl w:val="3"/>
          <w:numId w:val="16"/>
        </w:numPr>
      </w:pPr>
      <w:r>
        <w:t>Saturn</w:t>
      </w:r>
      <w:r w:rsidR="00AD0ADC">
        <w:tab/>
      </w:r>
      <w:r w:rsidR="00AD0ADC">
        <w:tab/>
        <w:t>(Colors.button5)</w:t>
      </w:r>
    </w:p>
    <w:p w:rsidR="003E2AB0" w:rsidRDefault="003E2AB0" w:rsidP="003E2AB0">
      <w:pPr>
        <w:pStyle w:val="ListParagraph"/>
        <w:numPr>
          <w:ilvl w:val="3"/>
          <w:numId w:val="16"/>
        </w:numPr>
      </w:pPr>
      <w:r>
        <w:t>Jellyfish Classic</w:t>
      </w:r>
      <w:r w:rsidR="00AD0ADC">
        <w:tab/>
        <w:t>(Colors.button6)</w:t>
      </w:r>
    </w:p>
    <w:p w:rsidR="003E2AB0" w:rsidRDefault="003E2AB0" w:rsidP="003E2AB0">
      <w:pPr>
        <w:pStyle w:val="ListParagraph"/>
        <w:numPr>
          <w:ilvl w:val="3"/>
          <w:numId w:val="16"/>
        </w:numPr>
      </w:pPr>
      <w:r>
        <w:t>Dark Forest</w:t>
      </w:r>
      <w:r w:rsidR="00AD0ADC">
        <w:tab/>
        <w:t>(Colors.button7)</w:t>
      </w:r>
    </w:p>
    <w:p w:rsidR="003E2AB0" w:rsidRDefault="003E2AB0" w:rsidP="003E2AB0">
      <w:pPr>
        <w:pStyle w:val="ListParagraph"/>
        <w:numPr>
          <w:ilvl w:val="3"/>
          <w:numId w:val="16"/>
        </w:numPr>
      </w:pPr>
      <w:r>
        <w:t>*~Fabulous~*</w:t>
      </w:r>
      <w:r w:rsidR="00AD0ADC">
        <w:tab/>
        <w:t>(Colors.button8)</w:t>
      </w:r>
    </w:p>
    <w:p w:rsidR="003E2AB0" w:rsidRDefault="003E2AB0" w:rsidP="003E2AB0">
      <w:pPr>
        <w:pStyle w:val="ListParagraph"/>
        <w:numPr>
          <w:ilvl w:val="3"/>
          <w:numId w:val="16"/>
        </w:numPr>
      </w:pPr>
      <w:r>
        <w:t>Spring Time</w:t>
      </w:r>
      <w:r w:rsidR="00AD0ADC">
        <w:tab/>
        <w:t>(Colors.button9)</w:t>
      </w:r>
    </w:p>
    <w:p w:rsidR="003E2AB0" w:rsidRDefault="003E2AB0" w:rsidP="003E2AB0">
      <w:pPr>
        <w:pStyle w:val="ListParagraph"/>
        <w:numPr>
          <w:ilvl w:val="3"/>
          <w:numId w:val="16"/>
        </w:numPr>
      </w:pPr>
      <w:r>
        <w:t>The Demon</w:t>
      </w:r>
      <w:r w:rsidR="00AD0ADC">
        <w:tab/>
        <w:t>(Colors.button10)</w:t>
      </w:r>
    </w:p>
    <w:p w:rsidR="003E2AB0" w:rsidRDefault="003E2AB0" w:rsidP="003E2AB0">
      <w:pPr>
        <w:pStyle w:val="ListParagraph"/>
        <w:numPr>
          <w:ilvl w:val="2"/>
          <w:numId w:val="16"/>
        </w:numPr>
      </w:pPr>
      <w:r>
        <w:t xml:space="preserve">After you make your selection the Jellyfish form background will </w:t>
      </w:r>
      <w:r w:rsidR="00AD0ADC">
        <w:t xml:space="preserve">change allowing you to preview the selection. </w:t>
      </w:r>
    </w:p>
    <w:p w:rsidR="00AD0ADC" w:rsidRDefault="00AD0ADC" w:rsidP="003E2AB0">
      <w:pPr>
        <w:pStyle w:val="ListParagraph"/>
        <w:numPr>
          <w:ilvl w:val="2"/>
          <w:numId w:val="16"/>
        </w:numPr>
      </w:pPr>
      <w:r>
        <w:lastRenderedPageBreak/>
        <w:t>Once you find the color scheme you enjoy close the Colors.cs form</w:t>
      </w:r>
    </w:p>
    <w:p w:rsidR="00AD0ADC" w:rsidRDefault="00AD0ADC" w:rsidP="00AD0ADC">
      <w:pPr>
        <w:pStyle w:val="ListParagraph"/>
        <w:numPr>
          <w:ilvl w:val="1"/>
          <w:numId w:val="16"/>
        </w:numPr>
      </w:pPr>
      <w:r>
        <w:t>The form can be opened at any time.</w:t>
      </w:r>
    </w:p>
    <w:p w:rsidR="00AD0ADC" w:rsidRDefault="001066D9" w:rsidP="00062233">
      <w:pPr>
        <w:pStyle w:val="ListParagraph"/>
        <w:numPr>
          <w:ilvl w:val="0"/>
          <w:numId w:val="16"/>
        </w:numPr>
      </w:pPr>
      <w:r>
        <w:t>Enter the known and confirmed status into the “Current Status” box (spellBox1)</w:t>
      </w:r>
    </w:p>
    <w:p w:rsidR="001066D9" w:rsidRDefault="001066D9" w:rsidP="001066D9">
      <w:pPr>
        <w:pStyle w:val="ListParagraph"/>
        <w:numPr>
          <w:ilvl w:val="1"/>
          <w:numId w:val="16"/>
        </w:numPr>
      </w:pPr>
      <w:r>
        <w:t>The current status is a summary of the issue, what has been tried and what is currently being tried.</w:t>
      </w:r>
    </w:p>
    <w:p w:rsidR="001066D9" w:rsidRDefault="001066D9" w:rsidP="001066D9">
      <w:pPr>
        <w:pStyle w:val="ListParagraph"/>
        <w:numPr>
          <w:ilvl w:val="0"/>
          <w:numId w:val="16"/>
        </w:numPr>
      </w:pPr>
      <w:r>
        <w:t>Enter the known and confirmed business impact into the “Business Impact” box (spellBox2)</w:t>
      </w:r>
    </w:p>
    <w:p w:rsidR="001066D9" w:rsidRDefault="001066D9" w:rsidP="001066D9">
      <w:pPr>
        <w:pStyle w:val="ListParagraph"/>
        <w:numPr>
          <w:ilvl w:val="1"/>
          <w:numId w:val="16"/>
        </w:numPr>
      </w:pPr>
      <w:r>
        <w:t xml:space="preserve">This is a statement of what is impaired in the business </w:t>
      </w:r>
    </w:p>
    <w:p w:rsidR="001066D9" w:rsidRDefault="001066D9" w:rsidP="001066D9">
      <w:pPr>
        <w:pStyle w:val="ListParagraph"/>
        <w:numPr>
          <w:ilvl w:val="2"/>
          <w:numId w:val="16"/>
        </w:numPr>
      </w:pPr>
      <w:r>
        <w:t>What can Cast Members not do</w:t>
      </w:r>
    </w:p>
    <w:p w:rsidR="001066D9" w:rsidRDefault="001066D9" w:rsidP="001066D9">
      <w:pPr>
        <w:pStyle w:val="ListParagraph"/>
        <w:numPr>
          <w:ilvl w:val="2"/>
          <w:numId w:val="16"/>
        </w:numPr>
      </w:pPr>
      <w:r>
        <w:t>What can Guests not do</w:t>
      </w:r>
    </w:p>
    <w:p w:rsidR="001066D9" w:rsidRDefault="001066D9" w:rsidP="001066D9">
      <w:pPr>
        <w:pStyle w:val="ListParagraph"/>
        <w:numPr>
          <w:ilvl w:val="0"/>
          <w:numId w:val="16"/>
        </w:numPr>
      </w:pPr>
      <w:r>
        <w:t>Enter the known and confirmed technical impact into the “Technical Impact” box (spellBox3)</w:t>
      </w:r>
    </w:p>
    <w:p w:rsidR="001066D9" w:rsidRDefault="001066D9" w:rsidP="001066D9">
      <w:pPr>
        <w:pStyle w:val="ListParagraph"/>
        <w:numPr>
          <w:ilvl w:val="1"/>
          <w:numId w:val="16"/>
        </w:numPr>
      </w:pPr>
      <w:r>
        <w:t xml:space="preserve">Technical Impact is a statement of </w:t>
      </w:r>
      <w:r w:rsidR="008606CC">
        <w:t>any known impairment of: servers, access points, routers, workstations or anything else that is affected by the outage</w:t>
      </w:r>
    </w:p>
    <w:p w:rsidR="008606CC" w:rsidRDefault="008606CC" w:rsidP="008606CC">
      <w:pPr>
        <w:pStyle w:val="ListParagraph"/>
        <w:numPr>
          <w:ilvl w:val="0"/>
          <w:numId w:val="16"/>
        </w:numPr>
      </w:pPr>
      <w:r>
        <w:t>List the active workstreams in the “Active Workstreams” box (spellBox</w:t>
      </w:r>
      <w:r w:rsidR="003E5C12">
        <w:t>4</w:t>
      </w:r>
      <w:r>
        <w:t>)</w:t>
      </w:r>
    </w:p>
    <w:p w:rsidR="008606CC" w:rsidRDefault="008606CC" w:rsidP="008606CC">
      <w:pPr>
        <w:pStyle w:val="ListParagraph"/>
        <w:numPr>
          <w:ilvl w:val="1"/>
          <w:numId w:val="16"/>
        </w:numPr>
      </w:pPr>
      <w:r>
        <w:t>This sections if for the work being performed and work that is pending or being performed in parallel.</w:t>
      </w:r>
    </w:p>
    <w:p w:rsidR="008606CC" w:rsidRDefault="008606CC" w:rsidP="008606CC">
      <w:pPr>
        <w:pStyle w:val="ListParagraph"/>
        <w:numPr>
          <w:ilvl w:val="0"/>
          <w:numId w:val="16"/>
        </w:numPr>
      </w:pPr>
      <w:r>
        <w:t>After a workstream has been completed transfer it to the “Completed Workstreams” box (spellBox5)</w:t>
      </w:r>
    </w:p>
    <w:p w:rsidR="008606CC" w:rsidRDefault="008606CC" w:rsidP="008606CC">
      <w:pPr>
        <w:pStyle w:val="ListParagraph"/>
        <w:numPr>
          <w:ilvl w:val="1"/>
          <w:numId w:val="16"/>
        </w:numPr>
      </w:pPr>
      <w:r>
        <w:t xml:space="preserve">This is to keep track as to where teams have been. Use your best judgment as to how long to keep past streams in this section. </w:t>
      </w:r>
    </w:p>
    <w:p w:rsidR="008606CC" w:rsidRDefault="008606CC" w:rsidP="008606CC">
      <w:pPr>
        <w:pStyle w:val="ListParagraph"/>
        <w:numPr>
          <w:ilvl w:val="0"/>
          <w:numId w:val="16"/>
        </w:numPr>
      </w:pPr>
      <w:r>
        <w:t>Post to HipChat</w:t>
      </w:r>
    </w:p>
    <w:p w:rsidR="008606CC" w:rsidRDefault="008606CC" w:rsidP="008606CC">
      <w:pPr>
        <w:pStyle w:val="ListParagraph"/>
        <w:numPr>
          <w:ilvl w:val="1"/>
          <w:numId w:val="16"/>
        </w:numPr>
      </w:pPr>
      <w:r>
        <w:t>All the locations except for “Teams Engaged” can be individually posted into HipChat</w:t>
      </w:r>
    </w:p>
    <w:p w:rsidR="008606CC" w:rsidRDefault="008606CC" w:rsidP="008606CC">
      <w:pPr>
        <w:pStyle w:val="ListParagraph"/>
        <w:numPr>
          <w:ilvl w:val="1"/>
          <w:numId w:val="16"/>
        </w:numPr>
      </w:pPr>
      <w:r>
        <w:t>You can use the “Final” and “Resolved” check boxes (checkBox1 and checkBox2, respectively)</w:t>
      </w:r>
      <w:r w:rsidR="006816DB">
        <w:t xml:space="preserve"> to add special tags to the Jellyfish Update</w:t>
      </w:r>
    </w:p>
    <w:p w:rsidR="006816DB" w:rsidRDefault="006816DB" w:rsidP="006816DB">
      <w:pPr>
        <w:pStyle w:val="ListParagraph"/>
        <w:numPr>
          <w:ilvl w:val="2"/>
          <w:numId w:val="16"/>
        </w:numPr>
      </w:pPr>
      <w:r>
        <w:t>Final: If impact is mitigated or lowered but not completely resolved</w:t>
      </w:r>
    </w:p>
    <w:p w:rsidR="006816DB" w:rsidRDefault="006816DB" w:rsidP="006816DB">
      <w:pPr>
        <w:pStyle w:val="ListParagraph"/>
        <w:numPr>
          <w:ilvl w:val="2"/>
          <w:numId w:val="16"/>
        </w:numPr>
      </w:pPr>
      <w:r>
        <w:t>Resolved: The issue is completely fixed and teams are dropping</w:t>
      </w:r>
    </w:p>
    <w:p w:rsidR="003E5C12" w:rsidRDefault="003E5C12" w:rsidP="006816DB">
      <w:pPr>
        <w:pStyle w:val="ListParagraph"/>
        <w:numPr>
          <w:ilvl w:val="1"/>
          <w:numId w:val="16"/>
        </w:numPr>
      </w:pPr>
      <w:r>
        <w:rPr>
          <w:noProof/>
          <w:lang w:eastAsia="en-US"/>
        </w:rPr>
        <w:drawing>
          <wp:anchor distT="0" distB="0" distL="114300" distR="114300" simplePos="0" relativeHeight="251660288" behindDoc="0" locked="0" layoutInCell="1" allowOverlap="1" wp14:anchorId="31839473" wp14:editId="1FE2C8FC">
            <wp:simplePos x="0" y="0"/>
            <wp:positionH relativeFrom="column">
              <wp:posOffset>1285875</wp:posOffset>
            </wp:positionH>
            <wp:positionV relativeFrom="paragraph">
              <wp:posOffset>785495</wp:posOffset>
            </wp:positionV>
            <wp:extent cx="3938270" cy="1685925"/>
            <wp:effectExtent l="0" t="0" r="508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us.png"/>
                    <pic:cNvPicPr/>
                  </pic:nvPicPr>
                  <pic:blipFill>
                    <a:blip r:embed="rId14">
                      <a:extLst>
                        <a:ext uri="{28A0092B-C50C-407E-A947-70E740481C1C}">
                          <a14:useLocalDpi xmlns:a14="http://schemas.microsoft.com/office/drawing/2010/main" val="0"/>
                        </a:ext>
                      </a:extLst>
                    </a:blip>
                    <a:stretch>
                      <a:fillRect/>
                    </a:stretch>
                  </pic:blipFill>
                  <pic:spPr>
                    <a:xfrm>
                      <a:off x="0" y="0"/>
                      <a:ext cx="3938270" cy="1685925"/>
                    </a:xfrm>
                    <a:prstGeom prst="rect">
                      <a:avLst/>
                    </a:prstGeom>
                  </pic:spPr>
                </pic:pic>
              </a:graphicData>
            </a:graphic>
          </wp:anchor>
        </w:drawing>
      </w:r>
      <w:r w:rsidR="006816DB">
        <w:t xml:space="preserve">“Post Status” (button16) This will post the “Short Description”(textBox1), “Teams Engaged”(textBox2), “Current Status”(spellBox1), “Business Impact”(spellBox2) and “Technical Impact”(spellBox3) to HipChat in the approved format: </w:t>
      </w:r>
    </w:p>
    <w:p w:rsidR="006816DB" w:rsidRDefault="003E5C12" w:rsidP="006816DB">
      <w:pPr>
        <w:pStyle w:val="ListParagraph"/>
        <w:numPr>
          <w:ilvl w:val="1"/>
          <w:numId w:val="16"/>
        </w:numPr>
      </w:pPr>
      <w:r>
        <w:rPr>
          <w:noProof/>
          <w:lang w:eastAsia="en-US"/>
        </w:rPr>
        <w:lastRenderedPageBreak/>
        <w:drawing>
          <wp:anchor distT="0" distB="0" distL="114300" distR="114300" simplePos="0" relativeHeight="251661312" behindDoc="0" locked="0" layoutInCell="1" allowOverlap="1" wp14:anchorId="18AB5EAD" wp14:editId="015BC6C7">
            <wp:simplePos x="0" y="0"/>
            <wp:positionH relativeFrom="column">
              <wp:posOffset>1323975</wp:posOffset>
            </wp:positionH>
            <wp:positionV relativeFrom="paragraph">
              <wp:posOffset>2533015</wp:posOffset>
            </wp:positionV>
            <wp:extent cx="3838575" cy="14192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1419225"/>
                    </a:xfrm>
                    <a:prstGeom prst="rect">
                      <a:avLst/>
                    </a:prstGeom>
                  </pic:spPr>
                </pic:pic>
              </a:graphicData>
            </a:graphic>
            <wp14:sizeRelH relativeFrom="margin">
              <wp14:pctWidth>0</wp14:pctWidth>
            </wp14:sizeRelH>
            <wp14:sizeRelV relativeFrom="margin">
              <wp14:pctHeight>0</wp14:pctHeight>
            </wp14:sizeRelV>
          </wp:anchor>
        </w:drawing>
      </w:r>
      <w:r>
        <w:t>“Post Workstreams”(button19) This will post the “Short Description”(textBox1), “Teams Engaged”(textBox2), “Active Workstreams”(spellBox4), “Completed Workstreams”(spellBox5) to HipChat in the approved format:</w:t>
      </w:r>
    </w:p>
    <w:p w:rsidR="003E5C12" w:rsidRDefault="003E5C12" w:rsidP="006816DB">
      <w:pPr>
        <w:pStyle w:val="ListParagraph"/>
        <w:numPr>
          <w:ilvl w:val="1"/>
          <w:numId w:val="16"/>
        </w:numPr>
      </w:pPr>
      <w:r>
        <w:rPr>
          <w:noProof/>
          <w:lang w:eastAsia="en-US"/>
        </w:rPr>
        <w:drawing>
          <wp:anchor distT="0" distB="0" distL="114300" distR="114300" simplePos="0" relativeHeight="251662336" behindDoc="0" locked="0" layoutInCell="1" allowOverlap="1" wp14:anchorId="7DC8015E" wp14:editId="7CE9645D">
            <wp:simplePos x="0" y="0"/>
            <wp:positionH relativeFrom="column">
              <wp:posOffset>1314450</wp:posOffset>
            </wp:positionH>
            <wp:positionV relativeFrom="paragraph">
              <wp:posOffset>381000</wp:posOffset>
            </wp:positionV>
            <wp:extent cx="3877310" cy="2181225"/>
            <wp:effectExtent l="0" t="0" r="889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l.png"/>
                    <pic:cNvPicPr/>
                  </pic:nvPicPr>
                  <pic:blipFill>
                    <a:blip r:embed="rId16">
                      <a:extLst>
                        <a:ext uri="{28A0092B-C50C-407E-A947-70E740481C1C}">
                          <a14:useLocalDpi xmlns:a14="http://schemas.microsoft.com/office/drawing/2010/main" val="0"/>
                        </a:ext>
                      </a:extLst>
                    </a:blip>
                    <a:stretch>
                      <a:fillRect/>
                    </a:stretch>
                  </pic:blipFill>
                  <pic:spPr>
                    <a:xfrm>
                      <a:off x="0" y="0"/>
                      <a:ext cx="3877310" cy="2181225"/>
                    </a:xfrm>
                    <a:prstGeom prst="rect">
                      <a:avLst/>
                    </a:prstGeom>
                  </pic:spPr>
                </pic:pic>
              </a:graphicData>
            </a:graphic>
            <wp14:sizeRelH relativeFrom="margin">
              <wp14:pctWidth>0</wp14:pctWidth>
            </wp14:sizeRelH>
            <wp14:sizeRelV relativeFrom="margin">
              <wp14:pctHeight>0</wp14:pctHeight>
            </wp14:sizeRelV>
          </wp:anchor>
        </w:drawing>
      </w:r>
      <w:r>
        <w:t>“Post All”(button20) This will post the “Status”(button16) and “Workstreams”(button19) to HipChat in the approved format:</w:t>
      </w:r>
    </w:p>
    <w:p w:rsidR="003E5C12" w:rsidRDefault="003E5C12" w:rsidP="006816DB">
      <w:pPr>
        <w:pStyle w:val="ListParagraph"/>
        <w:numPr>
          <w:ilvl w:val="1"/>
          <w:numId w:val="16"/>
        </w:numPr>
      </w:pPr>
      <w:r>
        <w:t xml:space="preserve">Continue to maintain and update all the fields as the Incident continues and follow the standard guidelines of posting Jellyfish updates: </w:t>
      </w:r>
    </w:p>
    <w:p w:rsidR="003E5C12" w:rsidRDefault="003E5C12" w:rsidP="003E5C12">
      <w:pPr>
        <w:pStyle w:val="ListParagraph"/>
        <w:numPr>
          <w:ilvl w:val="2"/>
          <w:numId w:val="16"/>
        </w:numPr>
      </w:pPr>
      <w:r>
        <w:t>Priority 1: 30 min “Status” after initial, 15 min “Workstreams” after initial</w:t>
      </w:r>
    </w:p>
    <w:p w:rsidR="003E5C12" w:rsidRDefault="003E5C12" w:rsidP="003E5C12">
      <w:pPr>
        <w:pStyle w:val="ListParagraph"/>
        <w:numPr>
          <w:ilvl w:val="2"/>
          <w:numId w:val="16"/>
        </w:numPr>
      </w:pPr>
      <w:r>
        <w:t>Priority 2: 1 hour “Status” after initial, 30 min “Workstreams” after initial</w:t>
      </w:r>
    </w:p>
    <w:p w:rsidR="003E5C12" w:rsidRDefault="003E5C12" w:rsidP="003E5C12">
      <w:pPr>
        <w:pStyle w:val="ListParagraph"/>
        <w:numPr>
          <w:ilvl w:val="3"/>
          <w:numId w:val="16"/>
        </w:numPr>
      </w:pPr>
      <w:r>
        <w:t>Use your best judgment while you are on the bridge to determine if the posting needs to be more or less frequent.</w:t>
      </w:r>
    </w:p>
    <w:p w:rsidR="00776083" w:rsidRDefault="00776083" w:rsidP="00776083">
      <w:pPr>
        <w:pStyle w:val="ListParagraph"/>
        <w:numPr>
          <w:ilvl w:val="0"/>
          <w:numId w:val="16"/>
        </w:numPr>
      </w:pPr>
      <w:r>
        <w:t>“The Sand Box” (textBox3) can be used to store important information such as server names. The “Post” (button12) will send all the information contained in the box to HipChat.</w:t>
      </w:r>
    </w:p>
    <w:p w:rsidR="00776083" w:rsidRDefault="00776083" w:rsidP="00776083">
      <w:pPr>
        <w:pStyle w:val="ListParagraph"/>
        <w:numPr>
          <w:ilvl w:val="1"/>
          <w:numId w:val="16"/>
        </w:numPr>
      </w:pPr>
      <w:r>
        <w:t>Try to only use this for actual important information if you plan to post it to HipChat</w:t>
      </w:r>
    </w:p>
    <w:p w:rsidR="00776083" w:rsidRDefault="00776083" w:rsidP="00776083"/>
    <w:p w:rsidR="002A580B" w:rsidRDefault="00073492" w:rsidP="00073492">
      <w:pPr>
        <w:pStyle w:val="Heading2"/>
      </w:pPr>
      <w:r>
        <w:t>BabyJellies.cs</w:t>
      </w:r>
    </w:p>
    <w:p w:rsidR="00073492" w:rsidRDefault="00073492" w:rsidP="00073492">
      <w:pPr>
        <w:pStyle w:val="Heading3"/>
      </w:pPr>
      <w:r>
        <w:t>Instance Variable</w:t>
      </w:r>
    </w:p>
    <w:p w:rsidR="00073492" w:rsidRDefault="00073492" w:rsidP="00073492">
      <w:pPr>
        <w:pStyle w:val="ListParagraph"/>
        <w:numPr>
          <w:ilvl w:val="0"/>
          <w:numId w:val="14"/>
        </w:numPr>
      </w:pPr>
      <w:r>
        <w:t>Roles roles</w:t>
      </w:r>
    </w:p>
    <w:p w:rsidR="00073492" w:rsidRDefault="00073492" w:rsidP="00073492">
      <w:pPr>
        <w:pStyle w:val="ListParagraph"/>
        <w:numPr>
          <w:ilvl w:val="0"/>
          <w:numId w:val="14"/>
        </w:numPr>
      </w:pPr>
      <w:r>
        <w:t>PostToHipChat post</w:t>
      </w:r>
    </w:p>
    <w:p w:rsidR="00073492" w:rsidRDefault="00073492" w:rsidP="00073492">
      <w:pPr>
        <w:pStyle w:val="ListParagraph"/>
        <w:numPr>
          <w:ilvl w:val="0"/>
          <w:numId w:val="14"/>
        </w:numPr>
      </w:pPr>
      <w:r>
        <w:t>string roomName</w:t>
      </w:r>
    </w:p>
    <w:p w:rsidR="00073492" w:rsidRDefault="00073492" w:rsidP="00073492">
      <w:pPr>
        <w:pStyle w:val="Heading3"/>
      </w:pPr>
      <w:r>
        <w:t>Constructor</w:t>
      </w:r>
    </w:p>
    <w:p w:rsidR="00073492" w:rsidRDefault="00073492" w:rsidP="00073492">
      <w:pPr>
        <w:ind w:left="720"/>
        <w:rPr>
          <w:b/>
          <w:i/>
        </w:rPr>
      </w:pPr>
      <w:r>
        <w:t xml:space="preserve">+ </w:t>
      </w:r>
      <w:r w:rsidRPr="00073492">
        <w:rPr>
          <w:b/>
          <w:i/>
        </w:rPr>
        <w:t>BabyJellies(string)</w:t>
      </w:r>
    </w:p>
    <w:p w:rsidR="002C07BB" w:rsidRDefault="002C07BB" w:rsidP="00575998">
      <w:pPr>
        <w:pStyle w:val="Heading4"/>
      </w:pPr>
      <w:r>
        <w:lastRenderedPageBreak/>
        <w:t>Default Settings</w:t>
      </w:r>
    </w:p>
    <w:p w:rsidR="002C07BB" w:rsidRPr="002C07BB" w:rsidRDefault="002C07BB" w:rsidP="002C07BB">
      <w:pPr>
        <w:ind w:left="864"/>
      </w:pPr>
      <w:r>
        <w:t xml:space="preserve">When the BabyJellies form is called </w:t>
      </w:r>
      <w:r w:rsidR="00AE0358">
        <w:t xml:space="preserve">the HipChat room name is used as an argument in the constructor. The room name is then passed into the PostToHipChat class via the setRID(string) : void method. </w:t>
      </w:r>
    </w:p>
    <w:p w:rsidR="00073492" w:rsidRDefault="00073492" w:rsidP="00073492">
      <w:pPr>
        <w:pStyle w:val="Heading3"/>
      </w:pPr>
      <w:r>
        <w:t>Methods</w:t>
      </w:r>
    </w:p>
    <w:p w:rsidR="00073492" w:rsidRPr="00073492" w:rsidRDefault="00073492" w:rsidP="00073492">
      <w:pPr>
        <w:pStyle w:val="ListParagraph"/>
        <w:numPr>
          <w:ilvl w:val="0"/>
          <w:numId w:val="14"/>
        </w:numPr>
      </w:pPr>
      <w:r>
        <w:rPr>
          <w:b/>
          <w:i/>
        </w:rPr>
        <w:t>button1_Click(object, EventArgs) : void</w:t>
      </w:r>
      <w:r w:rsidR="00AE0358">
        <w:rPr>
          <w:b/>
          <w:i/>
        </w:rPr>
        <w:t xml:space="preserve"> throws WebException</w:t>
      </w:r>
    </w:p>
    <w:p w:rsidR="00073492" w:rsidRDefault="00073492" w:rsidP="00073492">
      <w:pPr>
        <w:pStyle w:val="ListParagraph"/>
        <w:numPr>
          <w:ilvl w:val="1"/>
          <w:numId w:val="14"/>
        </w:numPr>
      </w:pPr>
      <w:r>
        <w:t>Gathers all the comboBox1-4 information and creates a Roles object</w:t>
      </w:r>
    </w:p>
    <w:p w:rsidR="00073492" w:rsidRDefault="00073492" w:rsidP="00073492">
      <w:pPr>
        <w:pStyle w:val="ListParagraph"/>
        <w:numPr>
          <w:ilvl w:val="2"/>
          <w:numId w:val="14"/>
        </w:numPr>
      </w:pPr>
      <w:r>
        <w:t>checkRoles() : bool</w:t>
      </w:r>
    </w:p>
    <w:p w:rsidR="00073492" w:rsidRDefault="00073492" w:rsidP="00073492">
      <w:pPr>
        <w:pStyle w:val="ListParagraph"/>
        <w:numPr>
          <w:ilvl w:val="3"/>
          <w:numId w:val="14"/>
        </w:numPr>
      </w:pPr>
      <w:r>
        <w:t xml:space="preserve">Confirms the dropdown </w:t>
      </w:r>
      <w:r w:rsidR="00AE2BCD">
        <w:t>menus</w:t>
      </w:r>
      <w:r>
        <w:t xml:space="preserve"> are assigned</w:t>
      </w:r>
    </w:p>
    <w:p w:rsidR="00BB07AB" w:rsidRDefault="00BB07AB" w:rsidP="00BB07AB">
      <w:pPr>
        <w:pStyle w:val="ListParagraph"/>
        <w:numPr>
          <w:ilvl w:val="2"/>
          <w:numId w:val="14"/>
        </w:numPr>
      </w:pPr>
      <w:r>
        <w:t>Sets : roles(Coordinator[comboBox1.Text], Escalator[comboBox2.Text], Communicator[comboBox3.Text], DTOC SAM[comboBox4.Text])</w:t>
      </w:r>
    </w:p>
    <w:p w:rsidR="00BB07AB" w:rsidRDefault="00BB07AB" w:rsidP="00BB07AB">
      <w:pPr>
        <w:pStyle w:val="ListParagraph"/>
        <w:numPr>
          <w:ilvl w:val="2"/>
          <w:numId w:val="14"/>
        </w:numPr>
      </w:pPr>
      <w:r>
        <w:t>Sets : PostToHipChat(roles)</w:t>
      </w:r>
    </w:p>
    <w:p w:rsidR="00BB07AB" w:rsidRDefault="00BB07AB" w:rsidP="00BB07AB">
      <w:pPr>
        <w:pStyle w:val="ListParagraph"/>
        <w:numPr>
          <w:ilvl w:val="2"/>
          <w:numId w:val="14"/>
        </w:numPr>
      </w:pPr>
      <w:r>
        <w:t>Sets : post.setRID(roomName)</w:t>
      </w:r>
    </w:p>
    <w:p w:rsidR="00BB07AB" w:rsidRDefault="00BB07AB" w:rsidP="00BB07AB">
      <w:pPr>
        <w:pStyle w:val="ListParagraph"/>
        <w:numPr>
          <w:ilvl w:val="1"/>
          <w:numId w:val="14"/>
        </w:numPr>
      </w:pPr>
      <w:r>
        <w:t>Sends roles.ToString() to the selected HipChat room and closes the form</w:t>
      </w:r>
    </w:p>
    <w:p w:rsidR="00AE0358" w:rsidRDefault="00AE0358" w:rsidP="00BB07AB">
      <w:pPr>
        <w:pStyle w:val="ListParagraph"/>
        <w:numPr>
          <w:ilvl w:val="1"/>
          <w:numId w:val="14"/>
        </w:numPr>
      </w:pPr>
      <w:r>
        <w:t>WebException will set the System.Clipboard with the roles in plain text to paste into HipChat</w:t>
      </w:r>
    </w:p>
    <w:p w:rsidR="00BB07AB" w:rsidRPr="00BB07AB" w:rsidRDefault="00BB07AB" w:rsidP="00BB07AB">
      <w:pPr>
        <w:pStyle w:val="ListParagraph"/>
        <w:numPr>
          <w:ilvl w:val="0"/>
          <w:numId w:val="14"/>
        </w:numPr>
      </w:pPr>
      <w:r>
        <w:rPr>
          <w:b/>
          <w:i/>
        </w:rPr>
        <w:t>checkRoles() : bool</w:t>
      </w:r>
    </w:p>
    <w:p w:rsidR="00BB07AB" w:rsidRDefault="002C07BB" w:rsidP="00BB07AB">
      <w:pPr>
        <w:pStyle w:val="ListParagraph"/>
        <w:numPr>
          <w:ilvl w:val="1"/>
          <w:numId w:val="14"/>
        </w:numPr>
      </w:pPr>
      <w:r>
        <w:t xml:space="preserve">Checks the comboBox1-4 </w:t>
      </w:r>
    </w:p>
    <w:p w:rsidR="002C07BB" w:rsidRDefault="002C07BB" w:rsidP="002C07BB">
      <w:pPr>
        <w:pStyle w:val="ListParagraph"/>
        <w:numPr>
          <w:ilvl w:val="2"/>
          <w:numId w:val="14"/>
        </w:numPr>
      </w:pPr>
      <w:r>
        <w:t>If blank returns false</w:t>
      </w:r>
    </w:p>
    <w:p w:rsidR="002C07BB" w:rsidRDefault="002C07BB" w:rsidP="002C07BB">
      <w:pPr>
        <w:pStyle w:val="Heading3"/>
      </w:pPr>
      <w:r>
        <w:t>Purpose</w:t>
      </w:r>
    </w:p>
    <w:p w:rsidR="002C07BB" w:rsidRDefault="002C07BB" w:rsidP="002C07BB">
      <w:pPr>
        <w:ind w:left="720"/>
      </w:pPr>
      <w:r>
        <w:rPr>
          <w:noProof/>
          <w:lang w:eastAsia="en-US"/>
        </w:rPr>
        <w:drawing>
          <wp:anchor distT="0" distB="0" distL="114300" distR="114300" simplePos="0" relativeHeight="251663360" behindDoc="0" locked="0" layoutInCell="1" allowOverlap="1" wp14:anchorId="5054F280" wp14:editId="65E7EB25">
            <wp:simplePos x="0" y="0"/>
            <wp:positionH relativeFrom="column">
              <wp:posOffset>457200</wp:posOffset>
            </wp:positionH>
            <wp:positionV relativeFrom="paragraph">
              <wp:posOffset>386080</wp:posOffset>
            </wp:positionV>
            <wp:extent cx="2943636" cy="1314633"/>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oles.png"/>
                    <pic:cNvPicPr/>
                  </pic:nvPicPr>
                  <pic:blipFill>
                    <a:blip r:embed="rId17">
                      <a:extLst>
                        <a:ext uri="{28A0092B-C50C-407E-A947-70E740481C1C}">
                          <a14:useLocalDpi xmlns:a14="http://schemas.microsoft.com/office/drawing/2010/main" val="0"/>
                        </a:ext>
                      </a:extLst>
                    </a:blip>
                    <a:stretch>
                      <a:fillRect/>
                    </a:stretch>
                  </pic:blipFill>
                  <pic:spPr>
                    <a:xfrm>
                      <a:off x="0" y="0"/>
                      <a:ext cx="2943636" cy="1314633"/>
                    </a:xfrm>
                    <a:prstGeom prst="rect">
                      <a:avLst/>
                    </a:prstGeom>
                  </pic:spPr>
                </pic:pic>
              </a:graphicData>
            </a:graphic>
          </wp:anchor>
        </w:drawing>
      </w:r>
      <w:r>
        <w:t>BabyJellies.cs is used to post the DTOC roles into the selected HipChat room in the authorized format:</w:t>
      </w:r>
    </w:p>
    <w:p w:rsidR="002C07BB" w:rsidRDefault="002C07BB" w:rsidP="002C07BB">
      <w:pPr>
        <w:ind w:left="720"/>
      </w:pPr>
    </w:p>
    <w:p w:rsidR="00AE0358" w:rsidRDefault="00AE0358" w:rsidP="00AE0358">
      <w:pPr>
        <w:pStyle w:val="Heading2"/>
      </w:pPr>
      <w:r>
        <w:t>Colors.cs</w:t>
      </w:r>
    </w:p>
    <w:p w:rsidR="003454AC" w:rsidRDefault="003454AC" w:rsidP="003454AC">
      <w:pPr>
        <w:pStyle w:val="Heading3"/>
      </w:pPr>
      <w:r>
        <w:t>Instance Variables</w:t>
      </w:r>
    </w:p>
    <w:p w:rsidR="003454AC" w:rsidRDefault="003454AC" w:rsidP="003454AC">
      <w:pPr>
        <w:pStyle w:val="ListParagraph"/>
        <w:numPr>
          <w:ilvl w:val="0"/>
          <w:numId w:val="14"/>
        </w:numPr>
      </w:pPr>
      <w:r>
        <w:t>List&lt;Color&gt; priColor</w:t>
      </w:r>
    </w:p>
    <w:p w:rsidR="003454AC" w:rsidRDefault="003454AC" w:rsidP="003454AC">
      <w:pPr>
        <w:pStyle w:val="ListParagraph"/>
        <w:numPr>
          <w:ilvl w:val="0"/>
          <w:numId w:val="14"/>
        </w:numPr>
      </w:pPr>
      <w:r>
        <w:t>List&lt;Color&gt; secColor</w:t>
      </w:r>
    </w:p>
    <w:p w:rsidR="003454AC" w:rsidRDefault="003454AC" w:rsidP="003454AC">
      <w:pPr>
        <w:pStyle w:val="Heading3"/>
      </w:pPr>
      <w:r>
        <w:t>Constructor</w:t>
      </w:r>
    </w:p>
    <w:p w:rsidR="003454AC" w:rsidRDefault="003454AC" w:rsidP="003454AC">
      <w:pPr>
        <w:ind w:left="720"/>
        <w:rPr>
          <w:b/>
          <w:i/>
        </w:rPr>
      </w:pPr>
      <w:r>
        <w:t xml:space="preserve">+ </w:t>
      </w:r>
      <w:r>
        <w:rPr>
          <w:b/>
          <w:i/>
        </w:rPr>
        <w:t>Colors()</w:t>
      </w:r>
    </w:p>
    <w:p w:rsidR="003454AC" w:rsidRDefault="003454AC" w:rsidP="00575998">
      <w:pPr>
        <w:pStyle w:val="Heading4"/>
      </w:pPr>
      <w:r>
        <w:t>Default Settings</w:t>
      </w:r>
    </w:p>
    <w:p w:rsidR="003454AC" w:rsidRDefault="003454AC" w:rsidP="003454AC">
      <w:pPr>
        <w:spacing w:after="0"/>
        <w:ind w:left="864"/>
      </w:pPr>
      <w:r>
        <w:t xml:space="preserve">When the Color form is opened it will load with the following settings: </w:t>
      </w:r>
    </w:p>
    <w:p w:rsidR="003454AC" w:rsidRDefault="003454AC" w:rsidP="0022600B">
      <w:pPr>
        <w:spacing w:after="0"/>
        <w:ind w:left="864" w:firstLine="576"/>
      </w:pPr>
      <w:r>
        <w:t xml:space="preserve">Sets : priColor </w:t>
      </w:r>
    </w:p>
    <w:p w:rsidR="0022600B" w:rsidRDefault="003454AC" w:rsidP="0022600B">
      <w:pPr>
        <w:spacing w:after="0"/>
        <w:ind w:left="864" w:firstLine="576"/>
      </w:pPr>
      <w:r>
        <w:t>Sets : secColor</w:t>
      </w:r>
    </w:p>
    <w:p w:rsidR="0022600B" w:rsidRDefault="0022600B" w:rsidP="0022600B">
      <w:pPr>
        <w:pStyle w:val="Heading3"/>
      </w:pPr>
      <w:r>
        <w:lastRenderedPageBreak/>
        <w:t>Methods</w:t>
      </w:r>
    </w:p>
    <w:p w:rsidR="0022600B" w:rsidRPr="0022600B" w:rsidRDefault="0022600B" w:rsidP="0022600B">
      <w:pPr>
        <w:pStyle w:val="ListParagraph"/>
        <w:numPr>
          <w:ilvl w:val="0"/>
          <w:numId w:val="14"/>
        </w:numPr>
      </w:pPr>
      <w:r>
        <w:rPr>
          <w:b/>
          <w:i/>
        </w:rPr>
        <w:t>button1-10_paint(object, PaintEventArgs) : void</w:t>
      </w:r>
    </w:p>
    <w:p w:rsidR="0022600B" w:rsidRDefault="0065365D" w:rsidP="0022600B">
      <w:pPr>
        <w:pStyle w:val="ListParagraph"/>
        <w:numPr>
          <w:ilvl w:val="1"/>
          <w:numId w:val="14"/>
        </w:numPr>
      </w:pPr>
      <w:r>
        <w:t>provides the logic for the background gradients on each button</w:t>
      </w:r>
    </w:p>
    <w:p w:rsidR="0065365D" w:rsidRPr="0065365D" w:rsidRDefault="0065365D" w:rsidP="0065365D">
      <w:pPr>
        <w:pStyle w:val="ListParagraph"/>
        <w:numPr>
          <w:ilvl w:val="0"/>
          <w:numId w:val="14"/>
        </w:numPr>
      </w:pPr>
      <w:r>
        <w:rPr>
          <w:b/>
          <w:i/>
        </w:rPr>
        <w:t>button1-10_Load() : void</w:t>
      </w:r>
    </w:p>
    <w:p w:rsidR="0065365D" w:rsidRDefault="0065365D" w:rsidP="0065365D">
      <w:pPr>
        <w:pStyle w:val="ListParagraph"/>
        <w:numPr>
          <w:ilvl w:val="1"/>
          <w:numId w:val="14"/>
        </w:numPr>
      </w:pPr>
      <w:r>
        <w:t>initializes the PaintEventHandler(PaintEventArgs) class</w:t>
      </w:r>
    </w:p>
    <w:p w:rsidR="0065365D" w:rsidRPr="0065365D" w:rsidRDefault="0065365D" w:rsidP="0065365D">
      <w:pPr>
        <w:pStyle w:val="ListParagraph"/>
        <w:numPr>
          <w:ilvl w:val="0"/>
          <w:numId w:val="14"/>
        </w:numPr>
      </w:pPr>
      <w:r>
        <w:rPr>
          <w:b/>
          <w:i/>
        </w:rPr>
        <w:t>button1-10_Click(object, EventArgs) : void</w:t>
      </w:r>
    </w:p>
    <w:p w:rsidR="0065365D" w:rsidRDefault="0065365D" w:rsidP="0065365D">
      <w:pPr>
        <w:pStyle w:val="ListParagraph"/>
        <w:numPr>
          <w:ilvl w:val="1"/>
          <w:numId w:val="14"/>
        </w:numPr>
      </w:pPr>
      <w:r>
        <w:t>Calls the Jellies.cs as a parent form and changes the background to the color set in the background of the button</w:t>
      </w:r>
    </w:p>
    <w:p w:rsidR="0065365D" w:rsidRDefault="0065365D" w:rsidP="0065365D">
      <w:pPr>
        <w:pStyle w:val="Heading3"/>
      </w:pPr>
      <w:r>
        <w:t>Purpose</w:t>
      </w:r>
    </w:p>
    <w:p w:rsidR="0065365D" w:rsidRDefault="00616533" w:rsidP="0065365D">
      <w:pPr>
        <w:ind w:left="720"/>
      </w:pPr>
      <w:r>
        <w:t>For users to change the background color of the Jellyfish Status Tool form to a nice gradient.</w:t>
      </w:r>
    </w:p>
    <w:p w:rsidR="00616533" w:rsidRDefault="00616533" w:rsidP="00616533">
      <w:pPr>
        <w:pStyle w:val="Heading1"/>
      </w:pPr>
      <w:r>
        <w:t>Class Descriptions</w:t>
      </w:r>
    </w:p>
    <w:p w:rsidR="00616533" w:rsidRDefault="00616533" w:rsidP="00616533">
      <w:pPr>
        <w:pStyle w:val="Heading2"/>
      </w:pPr>
      <w:r>
        <w:t>PostToHipChat.cs</w:t>
      </w:r>
    </w:p>
    <w:p w:rsidR="00616533" w:rsidRDefault="00616533" w:rsidP="00616533">
      <w:pPr>
        <w:pStyle w:val="Heading3"/>
      </w:pPr>
      <w:r>
        <w:t>Instance Variables</w:t>
      </w:r>
    </w:p>
    <w:p w:rsidR="00616533" w:rsidRDefault="00616533" w:rsidP="00616533">
      <w:pPr>
        <w:pStyle w:val="ListParagraph"/>
        <w:numPr>
          <w:ilvl w:val="0"/>
          <w:numId w:val="14"/>
        </w:numPr>
      </w:pPr>
      <w:r>
        <w:t>Static string TOKEN</w:t>
      </w:r>
    </w:p>
    <w:p w:rsidR="00616533" w:rsidRDefault="00616533" w:rsidP="00616533">
      <w:pPr>
        <w:pStyle w:val="ListParagraph"/>
        <w:numPr>
          <w:ilvl w:val="0"/>
          <w:numId w:val="14"/>
        </w:numPr>
      </w:pPr>
      <w:r>
        <w:t>Static string URL</w:t>
      </w:r>
    </w:p>
    <w:p w:rsidR="00616533" w:rsidRDefault="00616533" w:rsidP="00616533">
      <w:pPr>
        <w:pStyle w:val="ListParagraph"/>
        <w:numPr>
          <w:ilvl w:val="0"/>
          <w:numId w:val="14"/>
        </w:numPr>
      </w:pPr>
      <w:r>
        <w:t>Static string ROOMS</w:t>
      </w:r>
    </w:p>
    <w:p w:rsidR="00616533" w:rsidRDefault="00616533" w:rsidP="00616533">
      <w:pPr>
        <w:pStyle w:val="ListParagraph"/>
        <w:numPr>
          <w:ilvl w:val="0"/>
          <w:numId w:val="14"/>
        </w:numPr>
      </w:pPr>
      <w:r>
        <w:t>Static string mURL</w:t>
      </w:r>
    </w:p>
    <w:p w:rsidR="00616533" w:rsidRDefault="00616533" w:rsidP="00616533">
      <w:pPr>
        <w:pStyle w:val="ListParagraph"/>
        <w:numPr>
          <w:ilvl w:val="0"/>
          <w:numId w:val="14"/>
        </w:numPr>
      </w:pPr>
      <w:r>
        <w:t>Static string notURL</w:t>
      </w:r>
    </w:p>
    <w:p w:rsidR="00616533" w:rsidRDefault="00616533" w:rsidP="00616533">
      <w:pPr>
        <w:pStyle w:val="ListParagraph"/>
        <w:numPr>
          <w:ilvl w:val="0"/>
          <w:numId w:val="14"/>
        </w:numPr>
      </w:pPr>
      <w:r>
        <w:t>Static string getRoomURL : URL, ROOMS, TOKEN</w:t>
      </w:r>
    </w:p>
    <w:p w:rsidR="00616533" w:rsidRDefault="00616533" w:rsidP="00616533">
      <w:pPr>
        <w:pStyle w:val="ListParagraph"/>
        <w:numPr>
          <w:ilvl w:val="0"/>
          <w:numId w:val="14"/>
        </w:numPr>
      </w:pPr>
      <w:r>
        <w:t>jellyOrRoles jr</w:t>
      </w:r>
    </w:p>
    <w:p w:rsidR="00616533" w:rsidRDefault="00616533" w:rsidP="00616533">
      <w:pPr>
        <w:pStyle w:val="ListParagraph"/>
        <w:numPr>
          <w:ilvl w:val="0"/>
          <w:numId w:val="14"/>
        </w:numPr>
      </w:pPr>
      <w:r>
        <w:t>JellyfishStatusUpdate jelly</w:t>
      </w:r>
    </w:p>
    <w:p w:rsidR="00616533" w:rsidRDefault="00616533" w:rsidP="00616533">
      <w:pPr>
        <w:pStyle w:val="ListParagraph"/>
        <w:numPr>
          <w:ilvl w:val="0"/>
          <w:numId w:val="14"/>
        </w:numPr>
      </w:pPr>
      <w:r>
        <w:t>Roles roles</w:t>
      </w:r>
    </w:p>
    <w:p w:rsidR="00616533" w:rsidRDefault="00616533" w:rsidP="00616533">
      <w:pPr>
        <w:pStyle w:val="ListParagraph"/>
        <w:numPr>
          <w:ilvl w:val="0"/>
          <w:numId w:val="14"/>
        </w:numPr>
      </w:pPr>
      <w:r>
        <w:t>JObject jo</w:t>
      </w:r>
    </w:p>
    <w:p w:rsidR="00616533" w:rsidRDefault="00616533" w:rsidP="00616533">
      <w:pPr>
        <w:pStyle w:val="ListParagraph"/>
        <w:numPr>
          <w:ilvl w:val="0"/>
          <w:numId w:val="14"/>
        </w:numPr>
      </w:pPr>
      <w:r>
        <w:t>String roomID</w:t>
      </w:r>
    </w:p>
    <w:p w:rsidR="00616533" w:rsidRDefault="00616533" w:rsidP="00616533">
      <w:pPr>
        <w:pStyle w:val="ListParagraph"/>
        <w:numPr>
          <w:ilvl w:val="0"/>
          <w:numId w:val="14"/>
        </w:numPr>
      </w:pPr>
      <w:r>
        <w:t>List&lt;string&gt; roomNames</w:t>
      </w:r>
    </w:p>
    <w:p w:rsidR="00616533" w:rsidRDefault="00616533" w:rsidP="00616533">
      <w:pPr>
        <w:pStyle w:val="ListParagraph"/>
        <w:numPr>
          <w:ilvl w:val="0"/>
          <w:numId w:val="14"/>
        </w:numPr>
      </w:pPr>
      <w:r>
        <w:t>List&lt;string&gt; ids</w:t>
      </w:r>
    </w:p>
    <w:p w:rsidR="00616533" w:rsidRDefault="00616533" w:rsidP="00616533">
      <w:pPr>
        <w:pStyle w:val="ListParagraph"/>
        <w:numPr>
          <w:ilvl w:val="0"/>
          <w:numId w:val="14"/>
        </w:numPr>
      </w:pPr>
      <w:r>
        <w:t>String message</w:t>
      </w:r>
    </w:p>
    <w:p w:rsidR="00616533" w:rsidRDefault="00616533" w:rsidP="00616533">
      <w:pPr>
        <w:pStyle w:val="Heading3"/>
      </w:pPr>
      <w:r>
        <w:t>Constructor(s)</w:t>
      </w:r>
    </w:p>
    <w:p w:rsidR="00616533" w:rsidRDefault="00616533" w:rsidP="00616533">
      <w:pPr>
        <w:ind w:left="720"/>
        <w:rPr>
          <w:b/>
          <w:i/>
        </w:rPr>
      </w:pPr>
      <w:r w:rsidRPr="00616533">
        <w:rPr>
          <w:b/>
          <w:i/>
        </w:rPr>
        <w:t>+</w:t>
      </w:r>
      <w:r>
        <w:t xml:space="preserve"> </w:t>
      </w:r>
      <w:r>
        <w:rPr>
          <w:b/>
          <w:i/>
        </w:rPr>
        <w:t>PostToHipChat()</w:t>
      </w:r>
    </w:p>
    <w:p w:rsidR="0019693C" w:rsidRDefault="0019693C" w:rsidP="0019693C">
      <w:pPr>
        <w:ind w:left="720"/>
        <w:rPr>
          <w:b/>
          <w:i/>
        </w:rPr>
      </w:pPr>
      <w:r>
        <w:rPr>
          <w:b/>
          <w:i/>
        </w:rPr>
        <w:tab/>
        <w:t>Used in only the initial form load to get the HipChat rooms</w:t>
      </w:r>
    </w:p>
    <w:p w:rsidR="00616533" w:rsidRDefault="00616533" w:rsidP="00616533">
      <w:pPr>
        <w:ind w:left="720"/>
        <w:rPr>
          <w:b/>
          <w:i/>
        </w:rPr>
      </w:pPr>
      <w:r>
        <w:rPr>
          <w:b/>
          <w:i/>
        </w:rPr>
        <w:t>+ PostToHipChat(Roles)</w:t>
      </w:r>
    </w:p>
    <w:p w:rsidR="0019693C" w:rsidRDefault="0019693C" w:rsidP="00616533">
      <w:pPr>
        <w:ind w:left="720"/>
        <w:rPr>
          <w:b/>
          <w:i/>
        </w:rPr>
      </w:pPr>
      <w:r>
        <w:rPr>
          <w:b/>
          <w:i/>
        </w:rPr>
        <w:tab/>
      </w:r>
      <w:r w:rsidR="00CD3CC7">
        <w:rPr>
          <w:b/>
          <w:i/>
        </w:rPr>
        <w:t>Used to generate the roomID for posting Roles to HipChat</w:t>
      </w:r>
    </w:p>
    <w:p w:rsidR="00B550EB" w:rsidRDefault="00B550EB" w:rsidP="00575998">
      <w:pPr>
        <w:pStyle w:val="Heading4"/>
      </w:pPr>
      <w:r>
        <w:t>Default Settings</w:t>
      </w:r>
    </w:p>
    <w:p w:rsidR="00616533" w:rsidRDefault="00B550EB" w:rsidP="00B550EB">
      <w:pPr>
        <w:pStyle w:val="ListParagraph"/>
        <w:numPr>
          <w:ilvl w:val="0"/>
          <w:numId w:val="14"/>
        </w:numPr>
      </w:pPr>
      <w:r>
        <w:t xml:space="preserve">Empty Constructor  </w:t>
      </w:r>
    </w:p>
    <w:p w:rsidR="00B550EB" w:rsidRDefault="00B550EB" w:rsidP="00B550EB">
      <w:pPr>
        <w:pStyle w:val="ListParagraph"/>
        <w:numPr>
          <w:ilvl w:val="1"/>
          <w:numId w:val="14"/>
        </w:numPr>
      </w:pPr>
      <w:r>
        <w:t>Initializes the List&lt;string&gt; roomName</w:t>
      </w:r>
    </w:p>
    <w:p w:rsidR="00B550EB" w:rsidRDefault="00B550EB" w:rsidP="00B550EB">
      <w:pPr>
        <w:pStyle w:val="ListParagraph"/>
        <w:numPr>
          <w:ilvl w:val="1"/>
          <w:numId w:val="14"/>
        </w:numPr>
      </w:pPr>
      <w:r>
        <w:t>getRooms() : void</w:t>
      </w:r>
    </w:p>
    <w:p w:rsidR="00B550EB" w:rsidRDefault="00B550EB" w:rsidP="00B550EB">
      <w:pPr>
        <w:pStyle w:val="ListParagraph"/>
        <w:numPr>
          <w:ilvl w:val="0"/>
          <w:numId w:val="14"/>
        </w:numPr>
      </w:pPr>
      <w:r>
        <w:t>Overloaded Constructor : Roles</w:t>
      </w:r>
    </w:p>
    <w:p w:rsidR="00B550EB" w:rsidRDefault="001E7832" w:rsidP="00B550EB">
      <w:pPr>
        <w:pStyle w:val="ListParagraph"/>
        <w:numPr>
          <w:ilvl w:val="1"/>
          <w:numId w:val="14"/>
        </w:numPr>
      </w:pPr>
      <w:r>
        <w:t>Sets : roles</w:t>
      </w:r>
    </w:p>
    <w:p w:rsidR="001E7832" w:rsidRDefault="001E7832" w:rsidP="00B550EB">
      <w:pPr>
        <w:pStyle w:val="ListParagraph"/>
        <w:numPr>
          <w:ilvl w:val="1"/>
          <w:numId w:val="14"/>
        </w:numPr>
      </w:pPr>
      <w:r>
        <w:lastRenderedPageBreak/>
        <w:t>Sets : jellyOrRoles.Roles</w:t>
      </w:r>
    </w:p>
    <w:p w:rsidR="001E7832" w:rsidRPr="00616533" w:rsidRDefault="001E7832" w:rsidP="00B550EB">
      <w:pPr>
        <w:pStyle w:val="ListParagraph"/>
        <w:numPr>
          <w:ilvl w:val="1"/>
          <w:numId w:val="14"/>
        </w:numPr>
      </w:pPr>
      <w:r>
        <w:t>getRooms() : void</w:t>
      </w:r>
    </w:p>
    <w:p w:rsidR="003454AC" w:rsidRDefault="001E7832" w:rsidP="001E7832">
      <w:pPr>
        <w:pStyle w:val="Heading3"/>
      </w:pPr>
      <w:r>
        <w:t>Properties</w:t>
      </w:r>
    </w:p>
    <w:p w:rsidR="001E7832" w:rsidRPr="001E7832" w:rsidRDefault="001E7832" w:rsidP="001E7832">
      <w:pPr>
        <w:pStyle w:val="ListParagraph"/>
        <w:numPr>
          <w:ilvl w:val="0"/>
          <w:numId w:val="14"/>
        </w:numPr>
      </w:pPr>
      <w:r>
        <w:rPr>
          <w:b/>
          <w:i/>
        </w:rPr>
        <w:t>+ Roles</w:t>
      </w:r>
    </w:p>
    <w:p w:rsidR="001E7832" w:rsidRDefault="001E7832" w:rsidP="001E7832">
      <w:pPr>
        <w:pStyle w:val="ListParagraph"/>
        <w:numPr>
          <w:ilvl w:val="1"/>
          <w:numId w:val="14"/>
        </w:numPr>
      </w:pPr>
      <w:r>
        <w:t>Get : roles</w:t>
      </w:r>
    </w:p>
    <w:p w:rsidR="001E7832" w:rsidRDefault="001E7832" w:rsidP="001E7832">
      <w:pPr>
        <w:pStyle w:val="ListParagraph"/>
        <w:numPr>
          <w:ilvl w:val="1"/>
          <w:numId w:val="14"/>
        </w:numPr>
      </w:pPr>
      <w:r>
        <w:t>Set : roles = value</w:t>
      </w:r>
    </w:p>
    <w:p w:rsidR="001E7832" w:rsidRPr="001E7832" w:rsidRDefault="001E7832" w:rsidP="001E7832">
      <w:pPr>
        <w:pStyle w:val="ListParagraph"/>
        <w:numPr>
          <w:ilvl w:val="0"/>
          <w:numId w:val="14"/>
        </w:numPr>
      </w:pPr>
      <w:r>
        <w:rPr>
          <w:b/>
          <w:i/>
        </w:rPr>
        <w:t>+ JR</w:t>
      </w:r>
    </w:p>
    <w:p w:rsidR="001E7832" w:rsidRDefault="001E7832" w:rsidP="001E7832">
      <w:pPr>
        <w:pStyle w:val="ListParagraph"/>
        <w:numPr>
          <w:ilvl w:val="1"/>
          <w:numId w:val="14"/>
        </w:numPr>
      </w:pPr>
      <w:r>
        <w:t>Get : jr</w:t>
      </w:r>
    </w:p>
    <w:p w:rsidR="001E7832" w:rsidRDefault="001E7832" w:rsidP="001E7832">
      <w:pPr>
        <w:pStyle w:val="ListParagraph"/>
        <w:numPr>
          <w:ilvl w:val="1"/>
          <w:numId w:val="14"/>
        </w:numPr>
      </w:pPr>
      <w:r>
        <w:t>Set : jr = value</w:t>
      </w:r>
    </w:p>
    <w:p w:rsidR="001E7832" w:rsidRPr="001E7832" w:rsidRDefault="001E7832" w:rsidP="001E7832">
      <w:pPr>
        <w:pStyle w:val="ListParagraph"/>
        <w:numPr>
          <w:ilvl w:val="0"/>
          <w:numId w:val="14"/>
        </w:numPr>
      </w:pPr>
      <w:r>
        <w:rPr>
          <w:b/>
          <w:i/>
        </w:rPr>
        <w:t>+ RoomID</w:t>
      </w:r>
    </w:p>
    <w:p w:rsidR="001E7832" w:rsidRDefault="001E7832" w:rsidP="001E7832">
      <w:pPr>
        <w:pStyle w:val="ListParagraph"/>
        <w:numPr>
          <w:ilvl w:val="1"/>
          <w:numId w:val="14"/>
        </w:numPr>
      </w:pPr>
      <w:r>
        <w:t>Get : roomID</w:t>
      </w:r>
    </w:p>
    <w:p w:rsidR="001E7832" w:rsidRDefault="001E7832" w:rsidP="001E7832">
      <w:pPr>
        <w:pStyle w:val="ListParagraph"/>
        <w:numPr>
          <w:ilvl w:val="1"/>
          <w:numId w:val="14"/>
        </w:numPr>
      </w:pPr>
      <w:r>
        <w:t>Set : roomID = value</w:t>
      </w:r>
    </w:p>
    <w:p w:rsidR="001E7832" w:rsidRPr="001E7832" w:rsidRDefault="001E7832" w:rsidP="001E7832">
      <w:pPr>
        <w:pStyle w:val="ListParagraph"/>
        <w:numPr>
          <w:ilvl w:val="0"/>
          <w:numId w:val="14"/>
        </w:numPr>
      </w:pPr>
      <w:r>
        <w:rPr>
          <w:b/>
          <w:i/>
        </w:rPr>
        <w:t>+ RoomName</w:t>
      </w:r>
    </w:p>
    <w:p w:rsidR="001E7832" w:rsidRDefault="001E7832" w:rsidP="001E7832">
      <w:pPr>
        <w:pStyle w:val="ListParagraph"/>
        <w:numPr>
          <w:ilvl w:val="1"/>
          <w:numId w:val="14"/>
        </w:numPr>
      </w:pPr>
      <w:r>
        <w:t>Get : roomName</w:t>
      </w:r>
    </w:p>
    <w:p w:rsidR="001E7832" w:rsidRDefault="001E7832" w:rsidP="001E7832">
      <w:pPr>
        <w:pStyle w:val="ListParagraph"/>
        <w:numPr>
          <w:ilvl w:val="1"/>
          <w:numId w:val="14"/>
        </w:numPr>
      </w:pPr>
      <w:r>
        <w:t>Readonly</w:t>
      </w:r>
    </w:p>
    <w:p w:rsidR="001E7832" w:rsidRPr="001E7832" w:rsidRDefault="001E7832" w:rsidP="001E7832">
      <w:pPr>
        <w:pStyle w:val="ListParagraph"/>
        <w:numPr>
          <w:ilvl w:val="0"/>
          <w:numId w:val="14"/>
        </w:numPr>
      </w:pPr>
      <w:r>
        <w:rPr>
          <w:b/>
          <w:i/>
        </w:rPr>
        <w:t>+ IDS</w:t>
      </w:r>
    </w:p>
    <w:p w:rsidR="001E7832" w:rsidRDefault="001E7832" w:rsidP="001E7832">
      <w:pPr>
        <w:pStyle w:val="ListParagraph"/>
        <w:numPr>
          <w:ilvl w:val="1"/>
          <w:numId w:val="14"/>
        </w:numPr>
      </w:pPr>
      <w:r>
        <w:t>Get : ids</w:t>
      </w:r>
    </w:p>
    <w:p w:rsidR="001E7832" w:rsidRDefault="001E7832" w:rsidP="001E7832">
      <w:pPr>
        <w:pStyle w:val="ListParagraph"/>
        <w:numPr>
          <w:ilvl w:val="1"/>
          <w:numId w:val="14"/>
        </w:numPr>
      </w:pPr>
      <w:r>
        <w:t>Readonly</w:t>
      </w:r>
    </w:p>
    <w:p w:rsidR="001E7832" w:rsidRDefault="001E7832" w:rsidP="001E7832">
      <w:pPr>
        <w:pStyle w:val="Heading3"/>
      </w:pPr>
      <w:r>
        <w:t>Methods</w:t>
      </w:r>
    </w:p>
    <w:p w:rsidR="001E7832" w:rsidRPr="001E7832" w:rsidRDefault="001E7832" w:rsidP="001E7832">
      <w:pPr>
        <w:pStyle w:val="ListParagraph"/>
        <w:numPr>
          <w:ilvl w:val="0"/>
          <w:numId w:val="14"/>
        </w:numPr>
      </w:pPr>
      <w:r>
        <w:rPr>
          <w:b/>
          <w:i/>
        </w:rPr>
        <w:t>setRID(string) : void</w:t>
      </w:r>
    </w:p>
    <w:p w:rsidR="001E7832" w:rsidRDefault="001E7832" w:rsidP="001E7832">
      <w:pPr>
        <w:pStyle w:val="ListParagraph"/>
        <w:numPr>
          <w:ilvl w:val="1"/>
          <w:numId w:val="14"/>
        </w:numPr>
      </w:pPr>
      <w:r>
        <w:t>uses string to search through the roomName List&lt;string&gt; using its property (RoomName) and find the index of the matching value</w:t>
      </w:r>
    </w:p>
    <w:p w:rsidR="001E7832" w:rsidRDefault="001E7832" w:rsidP="001E7832">
      <w:pPr>
        <w:pStyle w:val="ListParagraph"/>
        <w:numPr>
          <w:ilvl w:val="1"/>
          <w:numId w:val="14"/>
        </w:numPr>
      </w:pPr>
      <w:r>
        <w:t>Sets : RoomID  as the value of the element at the index located by the call above.</w:t>
      </w:r>
    </w:p>
    <w:p w:rsidR="00A47A49" w:rsidRPr="00A47A49" w:rsidRDefault="00A47A49" w:rsidP="00A47A49">
      <w:pPr>
        <w:pStyle w:val="ListParagraph"/>
        <w:numPr>
          <w:ilvl w:val="0"/>
          <w:numId w:val="14"/>
        </w:numPr>
      </w:pPr>
      <w:r>
        <w:rPr>
          <w:b/>
          <w:i/>
        </w:rPr>
        <w:t>getRooms() : void</w:t>
      </w:r>
    </w:p>
    <w:p w:rsidR="00A47A49" w:rsidRDefault="00A47A49" w:rsidP="00A47A49">
      <w:pPr>
        <w:pStyle w:val="ListParagraph"/>
        <w:numPr>
          <w:ilvl w:val="1"/>
          <w:numId w:val="14"/>
        </w:numPr>
      </w:pPr>
      <w:r>
        <w:t xml:space="preserve">Makes HttpWebRequest GET request to the HipChat API. </w:t>
      </w:r>
    </w:p>
    <w:p w:rsidR="00A47A49" w:rsidRDefault="00A47A49" w:rsidP="00A47A49">
      <w:pPr>
        <w:pStyle w:val="ListParagraph"/>
        <w:numPr>
          <w:ilvl w:val="2"/>
          <w:numId w:val="14"/>
        </w:numPr>
      </w:pPr>
      <w:r>
        <w:t>Initializes the List&lt;string&gt; roomName and List&lt;string&gt; ids</w:t>
      </w:r>
    </w:p>
    <w:p w:rsidR="00A47A49" w:rsidRDefault="00A47A49" w:rsidP="00A47A49">
      <w:pPr>
        <w:pStyle w:val="ListParagraph"/>
        <w:numPr>
          <w:ilvl w:val="2"/>
          <w:numId w:val="14"/>
        </w:numPr>
      </w:pPr>
      <w:r>
        <w:t>Sets the two lists with the response from HipChat</w:t>
      </w:r>
    </w:p>
    <w:p w:rsidR="00A47A49" w:rsidRDefault="00A47A49" w:rsidP="00A47A49">
      <w:pPr>
        <w:pStyle w:val="ListParagraph"/>
        <w:numPr>
          <w:ilvl w:val="3"/>
          <w:numId w:val="14"/>
        </w:numPr>
      </w:pPr>
      <w:r>
        <w:t>The response is in a JSON format and is Parsed using JObject</w:t>
      </w:r>
    </w:p>
    <w:p w:rsidR="00C1294A" w:rsidRDefault="00C1294A" w:rsidP="00A47A49">
      <w:pPr>
        <w:pStyle w:val="ListParagraph"/>
        <w:numPr>
          <w:ilvl w:val="3"/>
          <w:numId w:val="14"/>
        </w:numPr>
      </w:pPr>
      <w:r>
        <w:t>The Parsed JObject is used to fill the two lists</w:t>
      </w:r>
    </w:p>
    <w:p w:rsidR="00C1294A" w:rsidRDefault="00C1294A" w:rsidP="00C1294A">
      <w:pPr>
        <w:pStyle w:val="ListParagraph"/>
        <w:numPr>
          <w:ilvl w:val="4"/>
          <w:numId w:val="14"/>
        </w:numPr>
      </w:pPr>
      <w:r>
        <w:t>roomName HipChat.name</w:t>
      </w:r>
    </w:p>
    <w:p w:rsidR="00C1294A" w:rsidRDefault="00C1294A" w:rsidP="00C1294A">
      <w:pPr>
        <w:pStyle w:val="ListParagraph"/>
        <w:numPr>
          <w:ilvl w:val="4"/>
          <w:numId w:val="14"/>
        </w:numPr>
      </w:pPr>
      <w:r>
        <w:t>ids HipChat.id</w:t>
      </w:r>
    </w:p>
    <w:p w:rsidR="00C1294A" w:rsidRDefault="00C1294A" w:rsidP="00C1294A">
      <w:pPr>
        <w:pStyle w:val="Heading3"/>
      </w:pPr>
      <w:r>
        <w:t>Purpose</w:t>
      </w:r>
    </w:p>
    <w:p w:rsidR="00C1294A" w:rsidRDefault="00C1294A" w:rsidP="00C1294A">
      <w:pPr>
        <w:ind w:left="720"/>
      </w:pPr>
      <w:r>
        <w:t>Helper class for Jellies and Roles</w:t>
      </w:r>
    </w:p>
    <w:p w:rsidR="00C949E8" w:rsidRDefault="00C949E8" w:rsidP="00C949E8">
      <w:pPr>
        <w:pStyle w:val="Heading2"/>
      </w:pPr>
      <w:r>
        <w:t>JellyfishStatusUpdate.cs</w:t>
      </w:r>
    </w:p>
    <w:p w:rsidR="00C949E8" w:rsidRDefault="00C949E8" w:rsidP="00C949E8">
      <w:pPr>
        <w:pStyle w:val="Heading3"/>
      </w:pPr>
      <w:r>
        <w:t>Instance Variables</w:t>
      </w:r>
    </w:p>
    <w:p w:rsidR="00C949E8" w:rsidRDefault="00C949E8" w:rsidP="00C949E8">
      <w:pPr>
        <w:pStyle w:val="ListParagraph"/>
        <w:numPr>
          <w:ilvl w:val="0"/>
          <w:numId w:val="14"/>
        </w:numPr>
      </w:pPr>
      <w:r>
        <w:t>fullUpdateType type</w:t>
      </w:r>
    </w:p>
    <w:p w:rsidR="00C949E8" w:rsidRDefault="00C949E8" w:rsidP="00C949E8">
      <w:pPr>
        <w:pStyle w:val="ListParagraph"/>
        <w:numPr>
          <w:ilvl w:val="0"/>
          <w:numId w:val="14"/>
        </w:numPr>
      </w:pPr>
      <w:r>
        <w:t>location local</w:t>
      </w:r>
    </w:p>
    <w:p w:rsidR="00C949E8" w:rsidRDefault="00C949E8" w:rsidP="00C949E8">
      <w:pPr>
        <w:pStyle w:val="ListParagraph"/>
        <w:numPr>
          <w:ilvl w:val="0"/>
          <w:numId w:val="14"/>
        </w:numPr>
      </w:pPr>
      <w:r>
        <w:t>isResolved reso</w:t>
      </w:r>
    </w:p>
    <w:p w:rsidR="00C949E8" w:rsidRDefault="00C949E8" w:rsidP="00C949E8">
      <w:pPr>
        <w:pStyle w:val="ListParagraph"/>
        <w:numPr>
          <w:ilvl w:val="0"/>
          <w:numId w:val="14"/>
        </w:numPr>
      </w:pPr>
      <w:r>
        <w:t>string incTitle</w:t>
      </w:r>
    </w:p>
    <w:p w:rsidR="00C949E8" w:rsidRDefault="00C949E8" w:rsidP="00C949E8">
      <w:pPr>
        <w:pStyle w:val="ListParagraph"/>
        <w:numPr>
          <w:ilvl w:val="0"/>
          <w:numId w:val="14"/>
        </w:numPr>
      </w:pPr>
      <w:r>
        <w:t>string teamsEngaged</w:t>
      </w:r>
    </w:p>
    <w:p w:rsidR="00C949E8" w:rsidRDefault="00C949E8" w:rsidP="00C949E8">
      <w:pPr>
        <w:pStyle w:val="ListParagraph"/>
        <w:numPr>
          <w:ilvl w:val="0"/>
          <w:numId w:val="14"/>
        </w:numPr>
      </w:pPr>
      <w:r>
        <w:lastRenderedPageBreak/>
        <w:t>string currStatus</w:t>
      </w:r>
    </w:p>
    <w:p w:rsidR="00C949E8" w:rsidRDefault="00C949E8" w:rsidP="00C949E8">
      <w:pPr>
        <w:pStyle w:val="ListParagraph"/>
        <w:numPr>
          <w:ilvl w:val="0"/>
          <w:numId w:val="14"/>
        </w:numPr>
      </w:pPr>
      <w:r>
        <w:t>string busiImpact</w:t>
      </w:r>
    </w:p>
    <w:p w:rsidR="00C949E8" w:rsidRDefault="00C949E8" w:rsidP="00C949E8">
      <w:pPr>
        <w:pStyle w:val="ListParagraph"/>
        <w:numPr>
          <w:ilvl w:val="0"/>
          <w:numId w:val="14"/>
        </w:numPr>
      </w:pPr>
      <w:r>
        <w:t>string techImpact</w:t>
      </w:r>
    </w:p>
    <w:p w:rsidR="00C949E8" w:rsidRDefault="00C949E8" w:rsidP="00C949E8">
      <w:pPr>
        <w:pStyle w:val="ListParagraph"/>
        <w:numPr>
          <w:ilvl w:val="0"/>
          <w:numId w:val="14"/>
        </w:numPr>
      </w:pPr>
      <w:r>
        <w:t>string actWork</w:t>
      </w:r>
    </w:p>
    <w:p w:rsidR="00C949E8" w:rsidRDefault="00C949E8" w:rsidP="00C949E8">
      <w:pPr>
        <w:pStyle w:val="ListParagraph"/>
        <w:numPr>
          <w:ilvl w:val="0"/>
          <w:numId w:val="14"/>
        </w:numPr>
      </w:pPr>
      <w:r>
        <w:t>string comWork</w:t>
      </w:r>
    </w:p>
    <w:p w:rsidR="00C949E8" w:rsidRDefault="00C949E8" w:rsidP="00C949E8">
      <w:pPr>
        <w:pStyle w:val="ListParagraph"/>
        <w:numPr>
          <w:ilvl w:val="0"/>
          <w:numId w:val="14"/>
        </w:numPr>
      </w:pPr>
      <w:r>
        <w:t>string sand</w:t>
      </w:r>
      <w:r w:rsidR="00524826">
        <w:t>B</w:t>
      </w:r>
      <w:r>
        <w:t>ox</w:t>
      </w:r>
    </w:p>
    <w:p w:rsidR="00C949E8" w:rsidRDefault="00C949E8" w:rsidP="00C949E8">
      <w:pPr>
        <w:pStyle w:val="Heading3"/>
      </w:pPr>
      <w:r>
        <w:t>Constructor</w:t>
      </w:r>
    </w:p>
    <w:p w:rsidR="00C949E8" w:rsidRDefault="00C949E8" w:rsidP="00C949E8">
      <w:pPr>
        <w:ind w:left="720"/>
        <w:rPr>
          <w:b/>
          <w:i/>
        </w:rPr>
      </w:pPr>
      <w:r>
        <w:rPr>
          <w:b/>
          <w:i/>
        </w:rPr>
        <w:t>+ JellyfishStatusUpdate(string, string, string, string, string, string, string)</w:t>
      </w:r>
    </w:p>
    <w:p w:rsidR="00C949E8" w:rsidRDefault="00C949E8" w:rsidP="00575998">
      <w:pPr>
        <w:pStyle w:val="Heading4"/>
      </w:pPr>
      <w:r>
        <w:t>Default Settings</w:t>
      </w:r>
    </w:p>
    <w:p w:rsidR="00C949E8" w:rsidRDefault="00C949E8" w:rsidP="00C949E8">
      <w:pPr>
        <w:ind w:left="864"/>
      </w:pPr>
      <w:r>
        <w:t>When called the JellyfishStatusUpdate class will have the following settings</w:t>
      </w:r>
    </w:p>
    <w:p w:rsidR="00C949E8" w:rsidRDefault="00C949E8" w:rsidP="00C949E8">
      <w:pPr>
        <w:pStyle w:val="ListParagraph"/>
        <w:numPr>
          <w:ilvl w:val="0"/>
          <w:numId w:val="14"/>
        </w:numPr>
      </w:pPr>
      <w:r>
        <w:t>Type = fullUpdateType.NONE</w:t>
      </w:r>
    </w:p>
    <w:p w:rsidR="00C949E8" w:rsidRDefault="00C949E8" w:rsidP="00C949E8">
      <w:pPr>
        <w:pStyle w:val="ListParagraph"/>
        <w:numPr>
          <w:ilvl w:val="0"/>
          <w:numId w:val="14"/>
        </w:numPr>
      </w:pPr>
      <w:r>
        <w:t>Local = location.NONE</w:t>
      </w:r>
    </w:p>
    <w:p w:rsidR="00C949E8" w:rsidRDefault="00C949E8" w:rsidP="00C949E8">
      <w:pPr>
        <w:pStyle w:val="ListParagraph"/>
        <w:numPr>
          <w:ilvl w:val="0"/>
          <w:numId w:val="14"/>
        </w:numPr>
      </w:pPr>
      <w:r>
        <w:t>Reso = isResolved.STATUS</w:t>
      </w:r>
    </w:p>
    <w:p w:rsidR="00524826" w:rsidRDefault="00524826" w:rsidP="00C949E8">
      <w:pPr>
        <w:pStyle w:val="ListParagraph"/>
        <w:numPr>
          <w:ilvl w:val="0"/>
          <w:numId w:val="14"/>
        </w:numPr>
      </w:pPr>
      <w:r>
        <w:t>Instance variables (incTitle, teamsEngaged, currStatus, busiImpact, techImpact, actWork, comWork) will be set with the values from the constructor.</w:t>
      </w:r>
    </w:p>
    <w:p w:rsidR="00524826" w:rsidRDefault="00524826" w:rsidP="00C949E8">
      <w:pPr>
        <w:pStyle w:val="ListParagraph"/>
        <w:numPr>
          <w:ilvl w:val="0"/>
          <w:numId w:val="14"/>
        </w:numPr>
      </w:pPr>
      <w:r>
        <w:t>sandbox will be set as empty</w:t>
      </w:r>
    </w:p>
    <w:p w:rsidR="00524826" w:rsidRDefault="00524826" w:rsidP="00524826">
      <w:pPr>
        <w:pStyle w:val="Heading3"/>
      </w:pPr>
      <w:r>
        <w:t>Properties</w:t>
      </w:r>
    </w:p>
    <w:p w:rsidR="00524826" w:rsidRPr="00524826" w:rsidRDefault="00524826" w:rsidP="00524826">
      <w:pPr>
        <w:pStyle w:val="ListParagraph"/>
        <w:numPr>
          <w:ilvl w:val="0"/>
          <w:numId w:val="14"/>
        </w:numPr>
      </w:pPr>
      <w:r>
        <w:rPr>
          <w:b/>
          <w:i/>
        </w:rPr>
        <w:t>+ FullUpdateType</w:t>
      </w:r>
    </w:p>
    <w:p w:rsidR="00524826" w:rsidRDefault="00524826" w:rsidP="00524826">
      <w:pPr>
        <w:pStyle w:val="ListParagraph"/>
        <w:numPr>
          <w:ilvl w:val="1"/>
          <w:numId w:val="14"/>
        </w:numPr>
      </w:pPr>
      <w:r>
        <w:t>Get : type</w:t>
      </w:r>
    </w:p>
    <w:p w:rsidR="00524826" w:rsidRDefault="00524826" w:rsidP="00524826">
      <w:pPr>
        <w:pStyle w:val="ListParagraph"/>
        <w:numPr>
          <w:ilvl w:val="1"/>
          <w:numId w:val="14"/>
        </w:numPr>
      </w:pPr>
      <w:r>
        <w:t>Set : type = value</w:t>
      </w:r>
    </w:p>
    <w:p w:rsidR="00524826" w:rsidRPr="00035327" w:rsidRDefault="00524826" w:rsidP="00524826">
      <w:pPr>
        <w:pStyle w:val="ListParagraph"/>
        <w:numPr>
          <w:ilvl w:val="0"/>
          <w:numId w:val="14"/>
        </w:numPr>
      </w:pPr>
      <w:r>
        <w:rPr>
          <w:b/>
          <w:i/>
        </w:rPr>
        <w:t xml:space="preserve">+ </w:t>
      </w:r>
      <w:r w:rsidR="00035327">
        <w:rPr>
          <w:b/>
          <w:i/>
        </w:rPr>
        <w:t>Local</w:t>
      </w:r>
    </w:p>
    <w:p w:rsidR="00035327" w:rsidRDefault="00035327" w:rsidP="00035327">
      <w:pPr>
        <w:pStyle w:val="ListParagraph"/>
        <w:numPr>
          <w:ilvl w:val="1"/>
          <w:numId w:val="14"/>
        </w:numPr>
      </w:pPr>
      <w:r>
        <w:t>Get : local</w:t>
      </w:r>
    </w:p>
    <w:p w:rsidR="00035327" w:rsidRDefault="00035327" w:rsidP="00035327">
      <w:pPr>
        <w:pStyle w:val="ListParagraph"/>
        <w:numPr>
          <w:ilvl w:val="1"/>
          <w:numId w:val="14"/>
        </w:numPr>
      </w:pPr>
      <w:r>
        <w:t>Set : local = value</w:t>
      </w:r>
    </w:p>
    <w:p w:rsidR="00035327" w:rsidRPr="00035327" w:rsidRDefault="00035327" w:rsidP="00035327">
      <w:pPr>
        <w:pStyle w:val="ListParagraph"/>
        <w:numPr>
          <w:ilvl w:val="0"/>
          <w:numId w:val="14"/>
        </w:numPr>
      </w:pPr>
      <w:r>
        <w:rPr>
          <w:b/>
          <w:i/>
        </w:rPr>
        <w:t>+ Reso</w:t>
      </w:r>
    </w:p>
    <w:p w:rsidR="00035327" w:rsidRDefault="00035327" w:rsidP="00035327">
      <w:pPr>
        <w:pStyle w:val="ListParagraph"/>
        <w:numPr>
          <w:ilvl w:val="1"/>
          <w:numId w:val="14"/>
        </w:numPr>
      </w:pPr>
      <w:r>
        <w:t>Get : reso</w:t>
      </w:r>
    </w:p>
    <w:p w:rsidR="00035327" w:rsidRDefault="00035327" w:rsidP="00035327">
      <w:pPr>
        <w:pStyle w:val="ListParagraph"/>
        <w:numPr>
          <w:ilvl w:val="1"/>
          <w:numId w:val="14"/>
        </w:numPr>
      </w:pPr>
      <w:r>
        <w:t>Set : reso = value</w:t>
      </w:r>
    </w:p>
    <w:p w:rsidR="00035327" w:rsidRPr="00035327" w:rsidRDefault="00035327" w:rsidP="00035327">
      <w:pPr>
        <w:pStyle w:val="ListParagraph"/>
        <w:numPr>
          <w:ilvl w:val="0"/>
          <w:numId w:val="14"/>
        </w:numPr>
      </w:pPr>
      <w:r>
        <w:rPr>
          <w:b/>
          <w:i/>
        </w:rPr>
        <w:t>+ IncTitle</w:t>
      </w:r>
    </w:p>
    <w:p w:rsidR="00035327" w:rsidRDefault="00035327" w:rsidP="00035327">
      <w:pPr>
        <w:pStyle w:val="ListParagraph"/>
        <w:numPr>
          <w:ilvl w:val="1"/>
          <w:numId w:val="14"/>
        </w:numPr>
      </w:pPr>
      <w:r>
        <w:t>Get : incTitle</w:t>
      </w:r>
    </w:p>
    <w:p w:rsidR="00035327" w:rsidRDefault="00035327" w:rsidP="00035327">
      <w:pPr>
        <w:pStyle w:val="ListParagraph"/>
        <w:numPr>
          <w:ilvl w:val="1"/>
          <w:numId w:val="14"/>
        </w:numPr>
      </w:pPr>
      <w:r>
        <w:t>Set : incTitle = value</w:t>
      </w:r>
    </w:p>
    <w:p w:rsidR="00035327" w:rsidRPr="00035327" w:rsidRDefault="00035327" w:rsidP="00035327">
      <w:pPr>
        <w:pStyle w:val="ListParagraph"/>
        <w:numPr>
          <w:ilvl w:val="0"/>
          <w:numId w:val="14"/>
        </w:numPr>
      </w:pPr>
      <w:r>
        <w:rPr>
          <w:b/>
          <w:i/>
        </w:rPr>
        <w:t>+ TeamsEngaged</w:t>
      </w:r>
    </w:p>
    <w:p w:rsidR="00035327" w:rsidRDefault="00035327" w:rsidP="00035327">
      <w:pPr>
        <w:pStyle w:val="ListParagraph"/>
        <w:numPr>
          <w:ilvl w:val="1"/>
          <w:numId w:val="14"/>
        </w:numPr>
      </w:pPr>
      <w:r>
        <w:t>Get : teamsEngaged</w:t>
      </w:r>
    </w:p>
    <w:p w:rsidR="00035327" w:rsidRDefault="00035327" w:rsidP="00035327">
      <w:pPr>
        <w:pStyle w:val="ListParagraph"/>
        <w:numPr>
          <w:ilvl w:val="1"/>
          <w:numId w:val="14"/>
        </w:numPr>
      </w:pPr>
      <w:r>
        <w:t>Set : teamsEngaged = value</w:t>
      </w:r>
    </w:p>
    <w:p w:rsidR="00035327" w:rsidRPr="00035327" w:rsidRDefault="00035327" w:rsidP="00035327">
      <w:pPr>
        <w:pStyle w:val="ListParagraph"/>
        <w:numPr>
          <w:ilvl w:val="0"/>
          <w:numId w:val="14"/>
        </w:numPr>
      </w:pPr>
      <w:r>
        <w:rPr>
          <w:b/>
          <w:i/>
        </w:rPr>
        <w:t>+ CurrStatus</w:t>
      </w:r>
    </w:p>
    <w:p w:rsidR="00035327" w:rsidRDefault="00035327" w:rsidP="00035327">
      <w:pPr>
        <w:pStyle w:val="ListParagraph"/>
        <w:numPr>
          <w:ilvl w:val="1"/>
          <w:numId w:val="14"/>
        </w:numPr>
      </w:pPr>
      <w:r>
        <w:t>Get : currStatus</w:t>
      </w:r>
    </w:p>
    <w:p w:rsidR="00035327" w:rsidRDefault="00035327" w:rsidP="00035327">
      <w:pPr>
        <w:pStyle w:val="ListParagraph"/>
        <w:numPr>
          <w:ilvl w:val="1"/>
          <w:numId w:val="14"/>
        </w:numPr>
      </w:pPr>
      <w:r>
        <w:t>Set : currStatus = value</w:t>
      </w:r>
    </w:p>
    <w:p w:rsidR="00035327" w:rsidRPr="00035327" w:rsidRDefault="00035327" w:rsidP="00035327">
      <w:pPr>
        <w:pStyle w:val="ListParagraph"/>
        <w:numPr>
          <w:ilvl w:val="0"/>
          <w:numId w:val="14"/>
        </w:numPr>
      </w:pPr>
      <w:r>
        <w:rPr>
          <w:b/>
          <w:i/>
        </w:rPr>
        <w:t>+ BusiImpact</w:t>
      </w:r>
    </w:p>
    <w:p w:rsidR="00035327" w:rsidRDefault="00035327" w:rsidP="00035327">
      <w:pPr>
        <w:pStyle w:val="ListParagraph"/>
        <w:numPr>
          <w:ilvl w:val="1"/>
          <w:numId w:val="14"/>
        </w:numPr>
      </w:pPr>
      <w:r>
        <w:t>Get : busiImpact</w:t>
      </w:r>
    </w:p>
    <w:p w:rsidR="00035327" w:rsidRDefault="00035327" w:rsidP="00035327">
      <w:pPr>
        <w:pStyle w:val="ListParagraph"/>
        <w:numPr>
          <w:ilvl w:val="1"/>
          <w:numId w:val="14"/>
        </w:numPr>
      </w:pPr>
      <w:r>
        <w:t>Set : busiImpact = value</w:t>
      </w:r>
    </w:p>
    <w:p w:rsidR="00035327" w:rsidRPr="00035327" w:rsidRDefault="00035327" w:rsidP="00035327">
      <w:pPr>
        <w:pStyle w:val="ListParagraph"/>
        <w:numPr>
          <w:ilvl w:val="0"/>
          <w:numId w:val="14"/>
        </w:numPr>
      </w:pPr>
      <w:r>
        <w:rPr>
          <w:b/>
          <w:i/>
        </w:rPr>
        <w:t>+ TechImpact</w:t>
      </w:r>
    </w:p>
    <w:p w:rsidR="00035327" w:rsidRDefault="00035327" w:rsidP="00035327">
      <w:pPr>
        <w:pStyle w:val="ListParagraph"/>
        <w:numPr>
          <w:ilvl w:val="1"/>
          <w:numId w:val="14"/>
        </w:numPr>
      </w:pPr>
      <w:r>
        <w:t>Get : techImpact</w:t>
      </w:r>
    </w:p>
    <w:p w:rsidR="00035327" w:rsidRDefault="00035327" w:rsidP="00035327">
      <w:pPr>
        <w:pStyle w:val="ListParagraph"/>
        <w:numPr>
          <w:ilvl w:val="1"/>
          <w:numId w:val="14"/>
        </w:numPr>
      </w:pPr>
      <w:r>
        <w:t>Set : techImpact = value</w:t>
      </w:r>
    </w:p>
    <w:p w:rsidR="00035327" w:rsidRPr="00035327" w:rsidRDefault="00035327" w:rsidP="00035327">
      <w:pPr>
        <w:pStyle w:val="ListParagraph"/>
        <w:numPr>
          <w:ilvl w:val="0"/>
          <w:numId w:val="14"/>
        </w:numPr>
      </w:pPr>
      <w:r>
        <w:rPr>
          <w:b/>
          <w:i/>
        </w:rPr>
        <w:t>+ ActWork</w:t>
      </w:r>
    </w:p>
    <w:p w:rsidR="00035327" w:rsidRDefault="00035327" w:rsidP="00035327">
      <w:pPr>
        <w:pStyle w:val="ListParagraph"/>
        <w:numPr>
          <w:ilvl w:val="1"/>
          <w:numId w:val="14"/>
        </w:numPr>
      </w:pPr>
      <w:r>
        <w:lastRenderedPageBreak/>
        <w:t>Get : actWork</w:t>
      </w:r>
    </w:p>
    <w:p w:rsidR="00035327" w:rsidRDefault="00035327" w:rsidP="00035327">
      <w:pPr>
        <w:pStyle w:val="ListParagraph"/>
        <w:numPr>
          <w:ilvl w:val="1"/>
          <w:numId w:val="14"/>
        </w:numPr>
      </w:pPr>
      <w:r>
        <w:t>Set : actWork = value</w:t>
      </w:r>
    </w:p>
    <w:p w:rsidR="00035327" w:rsidRPr="00035327" w:rsidRDefault="00035327" w:rsidP="00035327">
      <w:pPr>
        <w:pStyle w:val="ListParagraph"/>
        <w:numPr>
          <w:ilvl w:val="0"/>
          <w:numId w:val="14"/>
        </w:numPr>
      </w:pPr>
      <w:r>
        <w:rPr>
          <w:b/>
          <w:i/>
        </w:rPr>
        <w:t>+ ComWork</w:t>
      </w:r>
    </w:p>
    <w:p w:rsidR="00035327" w:rsidRDefault="00035327" w:rsidP="00035327">
      <w:pPr>
        <w:pStyle w:val="ListParagraph"/>
        <w:numPr>
          <w:ilvl w:val="1"/>
          <w:numId w:val="14"/>
        </w:numPr>
      </w:pPr>
      <w:r>
        <w:t>Get : comWork</w:t>
      </w:r>
    </w:p>
    <w:p w:rsidR="00035327" w:rsidRDefault="00035327" w:rsidP="00035327">
      <w:pPr>
        <w:pStyle w:val="ListParagraph"/>
        <w:numPr>
          <w:ilvl w:val="1"/>
          <w:numId w:val="14"/>
        </w:numPr>
      </w:pPr>
      <w:r>
        <w:t>Set : comWork = value</w:t>
      </w:r>
    </w:p>
    <w:p w:rsidR="00035327" w:rsidRPr="00035327" w:rsidRDefault="00035327" w:rsidP="00035327">
      <w:pPr>
        <w:pStyle w:val="ListParagraph"/>
        <w:numPr>
          <w:ilvl w:val="0"/>
          <w:numId w:val="14"/>
        </w:numPr>
      </w:pPr>
      <w:r>
        <w:rPr>
          <w:b/>
          <w:i/>
        </w:rPr>
        <w:t>+ SandBox</w:t>
      </w:r>
    </w:p>
    <w:p w:rsidR="00035327" w:rsidRDefault="00035327" w:rsidP="00035327">
      <w:pPr>
        <w:pStyle w:val="ListParagraph"/>
        <w:numPr>
          <w:ilvl w:val="1"/>
          <w:numId w:val="14"/>
        </w:numPr>
      </w:pPr>
      <w:r>
        <w:t>Get : sandBox</w:t>
      </w:r>
    </w:p>
    <w:p w:rsidR="00035327" w:rsidRDefault="00035327" w:rsidP="00035327">
      <w:pPr>
        <w:pStyle w:val="ListParagraph"/>
        <w:numPr>
          <w:ilvl w:val="1"/>
          <w:numId w:val="14"/>
        </w:numPr>
      </w:pPr>
      <w:r>
        <w:t>Set : sandBox = value</w:t>
      </w:r>
    </w:p>
    <w:p w:rsidR="000D3279" w:rsidRDefault="000D3279" w:rsidP="000D3279">
      <w:pPr>
        <w:pStyle w:val="Heading3"/>
      </w:pPr>
      <w:r>
        <w:t>Methods</w:t>
      </w:r>
    </w:p>
    <w:p w:rsidR="000D3279" w:rsidRPr="000D3279" w:rsidRDefault="000D3279" w:rsidP="000D3279">
      <w:pPr>
        <w:pStyle w:val="ListParagraph"/>
        <w:numPr>
          <w:ilvl w:val="0"/>
          <w:numId w:val="14"/>
        </w:numPr>
      </w:pPr>
      <w:r>
        <w:rPr>
          <w:b/>
          <w:i/>
        </w:rPr>
        <w:t>fixBrokeWorkaround() : string</w:t>
      </w:r>
    </w:p>
    <w:p w:rsidR="000D3279" w:rsidRDefault="000D3279" w:rsidP="000D3279">
      <w:pPr>
        <w:pStyle w:val="ListParagraph"/>
        <w:numPr>
          <w:ilvl w:val="1"/>
          <w:numId w:val="14"/>
        </w:numPr>
      </w:pPr>
      <w:r>
        <w:t>Returns the type of Status update using the FullUpdateType and isResolved property</w:t>
      </w:r>
    </w:p>
    <w:p w:rsidR="000D3279" w:rsidRPr="000D3279" w:rsidRDefault="000D3279" w:rsidP="000D3279">
      <w:pPr>
        <w:pStyle w:val="ListParagraph"/>
        <w:numPr>
          <w:ilvl w:val="0"/>
          <w:numId w:val="14"/>
        </w:numPr>
      </w:pPr>
      <w:r>
        <w:rPr>
          <w:b/>
          <w:i/>
        </w:rPr>
        <w:t>indiUpdate() : string</w:t>
      </w:r>
    </w:p>
    <w:p w:rsidR="000D3279" w:rsidRDefault="000D3279" w:rsidP="000D3279">
      <w:pPr>
        <w:pStyle w:val="ListParagraph"/>
        <w:numPr>
          <w:ilvl w:val="1"/>
          <w:numId w:val="14"/>
        </w:numPr>
      </w:pPr>
      <w:r>
        <w:t xml:space="preserve">Used when an individual field (Short Description, Current Status, Business Impact, Technical Impact, Active Workstreams, Completed Workstreams, The Sand Box) “post” button is pressed. Generates the title for the post to HipChat. </w:t>
      </w:r>
    </w:p>
    <w:p w:rsidR="000D3279" w:rsidRDefault="000D3279" w:rsidP="000D3279">
      <w:pPr>
        <w:pStyle w:val="ListParagraph"/>
        <w:numPr>
          <w:ilvl w:val="2"/>
          <w:numId w:val="14"/>
        </w:numPr>
      </w:pPr>
      <w:r>
        <w:t>Determines the location via the Location property</w:t>
      </w:r>
    </w:p>
    <w:p w:rsidR="000D3279" w:rsidRPr="000D3279" w:rsidRDefault="000D3279" w:rsidP="000D3279">
      <w:pPr>
        <w:pStyle w:val="ListParagraph"/>
        <w:numPr>
          <w:ilvl w:val="0"/>
          <w:numId w:val="14"/>
        </w:numPr>
      </w:pPr>
      <w:r>
        <w:rPr>
          <w:b/>
          <w:i/>
        </w:rPr>
        <w:t>+ ToString() : string</w:t>
      </w:r>
    </w:p>
    <w:p w:rsidR="000D3279" w:rsidRDefault="000D3279" w:rsidP="000D3279">
      <w:pPr>
        <w:pStyle w:val="ListParagraph"/>
        <w:numPr>
          <w:ilvl w:val="1"/>
          <w:numId w:val="14"/>
        </w:numPr>
      </w:pPr>
      <w:r>
        <w:t>Generates the JSON string for the PostTo</w:t>
      </w:r>
      <w:r w:rsidR="00575998">
        <w:t>HipChat.cs class.</w:t>
      </w:r>
    </w:p>
    <w:p w:rsidR="00575998" w:rsidRDefault="00575998" w:rsidP="00575998">
      <w:pPr>
        <w:pStyle w:val="ListParagraph"/>
        <w:numPr>
          <w:ilvl w:val="2"/>
          <w:numId w:val="14"/>
        </w:numPr>
      </w:pPr>
      <w:r>
        <w:t>Uses the fullUpdateType to determine the string that is generated</w:t>
      </w:r>
    </w:p>
    <w:p w:rsidR="00575998" w:rsidRPr="00575998" w:rsidRDefault="00575998" w:rsidP="00575998">
      <w:pPr>
        <w:pStyle w:val="ListParagraph"/>
        <w:numPr>
          <w:ilvl w:val="0"/>
          <w:numId w:val="14"/>
        </w:numPr>
      </w:pPr>
      <w:r>
        <w:rPr>
          <w:b/>
          <w:i/>
        </w:rPr>
        <w:t>+ errorString() : string</w:t>
      </w:r>
    </w:p>
    <w:p w:rsidR="00575998" w:rsidRDefault="00575998" w:rsidP="00575998">
      <w:pPr>
        <w:pStyle w:val="ListParagraph"/>
        <w:numPr>
          <w:ilvl w:val="1"/>
          <w:numId w:val="14"/>
        </w:numPr>
      </w:pPr>
      <w:r>
        <w:t xml:space="preserve">In the event of a WebException, returns a text based string that is set to the System.Clipboard. </w:t>
      </w:r>
    </w:p>
    <w:p w:rsidR="000D3279" w:rsidRDefault="00575998" w:rsidP="00575998">
      <w:pPr>
        <w:pStyle w:val="Heading3"/>
      </w:pPr>
      <w:r>
        <w:t>Purpose</w:t>
      </w:r>
    </w:p>
    <w:p w:rsidR="00575998" w:rsidRDefault="00575998" w:rsidP="00575998">
      <w:pPr>
        <w:ind w:left="720"/>
      </w:pPr>
      <w:r>
        <w:t>He</w:t>
      </w:r>
      <w:r w:rsidR="00433DC2">
        <w:t>lper class for the Jellies Form.</w:t>
      </w:r>
    </w:p>
    <w:p w:rsidR="00575998" w:rsidRDefault="00575998" w:rsidP="00575998">
      <w:pPr>
        <w:pStyle w:val="Heading2"/>
      </w:pPr>
      <w:r>
        <w:t>Roles.cs</w:t>
      </w:r>
    </w:p>
    <w:p w:rsidR="00575998" w:rsidRDefault="00575998" w:rsidP="00575998">
      <w:pPr>
        <w:pStyle w:val="Heading3"/>
      </w:pPr>
      <w:r>
        <w:t>Instance Variables</w:t>
      </w:r>
    </w:p>
    <w:p w:rsidR="00575998" w:rsidRDefault="00575998" w:rsidP="00575998">
      <w:pPr>
        <w:pStyle w:val="ListParagraph"/>
        <w:numPr>
          <w:ilvl w:val="0"/>
          <w:numId w:val="14"/>
        </w:numPr>
      </w:pPr>
      <w:r>
        <w:t>String nameCordRole</w:t>
      </w:r>
    </w:p>
    <w:p w:rsidR="00575998" w:rsidRDefault="00575998" w:rsidP="00575998">
      <w:pPr>
        <w:pStyle w:val="ListParagraph"/>
        <w:numPr>
          <w:ilvl w:val="0"/>
          <w:numId w:val="14"/>
        </w:numPr>
      </w:pPr>
      <w:r>
        <w:t>String nameEscaRole</w:t>
      </w:r>
    </w:p>
    <w:p w:rsidR="00575998" w:rsidRDefault="00575998" w:rsidP="00575998">
      <w:pPr>
        <w:pStyle w:val="ListParagraph"/>
        <w:numPr>
          <w:ilvl w:val="0"/>
          <w:numId w:val="14"/>
        </w:numPr>
      </w:pPr>
      <w:r>
        <w:t>String nameCommRole</w:t>
      </w:r>
    </w:p>
    <w:p w:rsidR="00575998" w:rsidRDefault="00575998" w:rsidP="00575998">
      <w:pPr>
        <w:pStyle w:val="ListParagraph"/>
        <w:numPr>
          <w:ilvl w:val="0"/>
          <w:numId w:val="14"/>
        </w:numPr>
      </w:pPr>
      <w:r>
        <w:t>String nameDSamRole</w:t>
      </w:r>
    </w:p>
    <w:p w:rsidR="00575998" w:rsidRDefault="00575998" w:rsidP="00575998">
      <w:pPr>
        <w:pStyle w:val="Heading3"/>
      </w:pPr>
      <w:r>
        <w:t>Constructor</w:t>
      </w:r>
    </w:p>
    <w:p w:rsidR="00575998" w:rsidRDefault="00575998" w:rsidP="00575998">
      <w:pPr>
        <w:ind w:left="720"/>
        <w:rPr>
          <w:b/>
          <w:i/>
        </w:rPr>
      </w:pPr>
      <w:r>
        <w:rPr>
          <w:b/>
          <w:i/>
        </w:rPr>
        <w:t>+ Roles(string, string, string, string)</w:t>
      </w:r>
    </w:p>
    <w:p w:rsidR="00575998" w:rsidRDefault="00575998" w:rsidP="00575998">
      <w:pPr>
        <w:pStyle w:val="Heading4"/>
      </w:pPr>
      <w:r w:rsidRPr="00575998">
        <w:t>Default settings</w:t>
      </w:r>
    </w:p>
    <w:p w:rsidR="00581B6A" w:rsidRDefault="00575998" w:rsidP="00581B6A">
      <w:pPr>
        <w:ind w:left="864"/>
      </w:pPr>
      <w:r>
        <w:t>Instance Variables (nameCordRole, nameEscaRole, nameCommRole, nameDSamRole) will be set with the values from the constructor</w:t>
      </w:r>
    </w:p>
    <w:p w:rsidR="00575998" w:rsidRDefault="00575998" w:rsidP="00575998">
      <w:pPr>
        <w:pStyle w:val="Heading3"/>
      </w:pPr>
      <w:r>
        <w:t>Properties</w:t>
      </w:r>
    </w:p>
    <w:p w:rsidR="00581B6A" w:rsidRPr="00581B6A" w:rsidRDefault="00581B6A" w:rsidP="00581B6A">
      <w:pPr>
        <w:pStyle w:val="ListParagraph"/>
        <w:numPr>
          <w:ilvl w:val="0"/>
          <w:numId w:val="14"/>
        </w:numPr>
      </w:pPr>
      <w:r>
        <w:rPr>
          <w:b/>
          <w:i/>
        </w:rPr>
        <w:t>+ NameCordRole</w:t>
      </w:r>
    </w:p>
    <w:p w:rsidR="00581B6A" w:rsidRDefault="00581B6A" w:rsidP="00581B6A">
      <w:pPr>
        <w:pStyle w:val="ListParagraph"/>
        <w:numPr>
          <w:ilvl w:val="1"/>
          <w:numId w:val="14"/>
        </w:numPr>
      </w:pPr>
      <w:r>
        <w:t>Get : nameCordRole</w:t>
      </w:r>
    </w:p>
    <w:p w:rsidR="00581B6A" w:rsidRDefault="00581B6A" w:rsidP="00581B6A">
      <w:pPr>
        <w:pStyle w:val="ListParagraph"/>
        <w:numPr>
          <w:ilvl w:val="1"/>
          <w:numId w:val="14"/>
        </w:numPr>
      </w:pPr>
      <w:r>
        <w:t>Set : nameCordRole = value</w:t>
      </w:r>
    </w:p>
    <w:p w:rsidR="00581B6A" w:rsidRPr="00581B6A" w:rsidRDefault="00581B6A" w:rsidP="00581B6A">
      <w:pPr>
        <w:pStyle w:val="ListParagraph"/>
        <w:numPr>
          <w:ilvl w:val="0"/>
          <w:numId w:val="14"/>
        </w:numPr>
      </w:pPr>
      <w:r>
        <w:rPr>
          <w:b/>
          <w:i/>
        </w:rPr>
        <w:lastRenderedPageBreak/>
        <w:t>+ NameEscaRole</w:t>
      </w:r>
    </w:p>
    <w:p w:rsidR="00581B6A" w:rsidRDefault="00581B6A" w:rsidP="00581B6A">
      <w:pPr>
        <w:pStyle w:val="ListParagraph"/>
        <w:numPr>
          <w:ilvl w:val="1"/>
          <w:numId w:val="14"/>
        </w:numPr>
      </w:pPr>
      <w:r>
        <w:t>Get : nameEscaRole</w:t>
      </w:r>
    </w:p>
    <w:p w:rsidR="00581B6A" w:rsidRDefault="00581B6A" w:rsidP="00581B6A">
      <w:pPr>
        <w:pStyle w:val="ListParagraph"/>
        <w:numPr>
          <w:ilvl w:val="1"/>
          <w:numId w:val="14"/>
        </w:numPr>
      </w:pPr>
      <w:r>
        <w:t>Set : nameEscaRole = value</w:t>
      </w:r>
    </w:p>
    <w:p w:rsidR="00581B6A" w:rsidRPr="00581B6A" w:rsidRDefault="00581B6A" w:rsidP="00581B6A">
      <w:pPr>
        <w:pStyle w:val="ListParagraph"/>
        <w:numPr>
          <w:ilvl w:val="0"/>
          <w:numId w:val="14"/>
        </w:numPr>
      </w:pPr>
      <w:r>
        <w:rPr>
          <w:b/>
          <w:i/>
        </w:rPr>
        <w:t>+ NameCommRole</w:t>
      </w:r>
    </w:p>
    <w:p w:rsidR="00581B6A" w:rsidRDefault="00581B6A" w:rsidP="00581B6A">
      <w:pPr>
        <w:pStyle w:val="ListParagraph"/>
        <w:numPr>
          <w:ilvl w:val="1"/>
          <w:numId w:val="14"/>
        </w:numPr>
      </w:pPr>
      <w:r>
        <w:t>Get : nameCommRole</w:t>
      </w:r>
    </w:p>
    <w:p w:rsidR="00581B6A" w:rsidRDefault="00581B6A" w:rsidP="00581B6A">
      <w:pPr>
        <w:pStyle w:val="ListParagraph"/>
        <w:numPr>
          <w:ilvl w:val="1"/>
          <w:numId w:val="14"/>
        </w:numPr>
      </w:pPr>
      <w:r>
        <w:t>Set : nameCommRole = value</w:t>
      </w:r>
    </w:p>
    <w:p w:rsidR="00581B6A" w:rsidRPr="00581B6A" w:rsidRDefault="00581B6A" w:rsidP="00581B6A">
      <w:pPr>
        <w:pStyle w:val="ListParagraph"/>
        <w:numPr>
          <w:ilvl w:val="0"/>
          <w:numId w:val="14"/>
        </w:numPr>
      </w:pPr>
      <w:r>
        <w:rPr>
          <w:b/>
          <w:i/>
        </w:rPr>
        <w:t>+ NameDSamRole</w:t>
      </w:r>
    </w:p>
    <w:p w:rsidR="00581B6A" w:rsidRDefault="00581B6A" w:rsidP="00581B6A">
      <w:pPr>
        <w:pStyle w:val="ListParagraph"/>
        <w:numPr>
          <w:ilvl w:val="1"/>
          <w:numId w:val="14"/>
        </w:numPr>
      </w:pPr>
      <w:r>
        <w:t>Get : nameDSamRole</w:t>
      </w:r>
    </w:p>
    <w:p w:rsidR="00581B6A" w:rsidRDefault="00581B6A" w:rsidP="00581B6A">
      <w:pPr>
        <w:pStyle w:val="ListParagraph"/>
        <w:numPr>
          <w:ilvl w:val="1"/>
          <w:numId w:val="14"/>
        </w:numPr>
      </w:pPr>
      <w:r>
        <w:t>Set : nameDSamRole = value</w:t>
      </w:r>
    </w:p>
    <w:p w:rsidR="00581B6A" w:rsidRDefault="00581B6A" w:rsidP="00581B6A">
      <w:pPr>
        <w:pStyle w:val="Heading3"/>
      </w:pPr>
      <w:r>
        <w:t>Methods</w:t>
      </w:r>
    </w:p>
    <w:p w:rsidR="00581B6A" w:rsidRDefault="00581B6A" w:rsidP="00581B6A">
      <w:pPr>
        <w:pStyle w:val="ListParagraph"/>
        <w:numPr>
          <w:ilvl w:val="0"/>
          <w:numId w:val="14"/>
        </w:numPr>
        <w:rPr>
          <w:b/>
          <w:i/>
        </w:rPr>
      </w:pPr>
      <w:r w:rsidRPr="00581B6A">
        <w:rPr>
          <w:b/>
          <w:i/>
        </w:rPr>
        <w:t>genJson</w:t>
      </w:r>
      <w:r>
        <w:rPr>
          <w:b/>
          <w:i/>
        </w:rPr>
        <w:t>(string) : string</w:t>
      </w:r>
    </w:p>
    <w:p w:rsidR="00581B6A" w:rsidRPr="00433DC2" w:rsidRDefault="00433DC2" w:rsidP="00581B6A">
      <w:pPr>
        <w:pStyle w:val="ListParagraph"/>
        <w:numPr>
          <w:ilvl w:val="1"/>
          <w:numId w:val="14"/>
        </w:numPr>
        <w:rPr>
          <w:b/>
          <w:i/>
        </w:rPr>
      </w:pPr>
      <w:r>
        <w:t xml:space="preserve">Generates the JSON string </w:t>
      </w:r>
    </w:p>
    <w:p w:rsidR="00433DC2" w:rsidRDefault="00433DC2" w:rsidP="00433DC2">
      <w:pPr>
        <w:pStyle w:val="ListParagraph"/>
        <w:numPr>
          <w:ilvl w:val="0"/>
          <w:numId w:val="14"/>
        </w:numPr>
        <w:rPr>
          <w:b/>
          <w:i/>
        </w:rPr>
      </w:pPr>
      <w:r>
        <w:rPr>
          <w:b/>
          <w:i/>
        </w:rPr>
        <w:t>genKPI() : string</w:t>
      </w:r>
    </w:p>
    <w:p w:rsidR="00433DC2" w:rsidRPr="00433DC2" w:rsidRDefault="00433DC2" w:rsidP="00433DC2">
      <w:pPr>
        <w:pStyle w:val="ListParagraph"/>
        <w:numPr>
          <w:ilvl w:val="1"/>
          <w:numId w:val="14"/>
        </w:numPr>
        <w:rPr>
          <w:b/>
          <w:i/>
        </w:rPr>
      </w:pPr>
      <w:r>
        <w:t>Uses the Role properties to format the post for the genJson(string) method.</w:t>
      </w:r>
    </w:p>
    <w:p w:rsidR="00433DC2" w:rsidRDefault="00433DC2" w:rsidP="00433DC2">
      <w:pPr>
        <w:pStyle w:val="ListParagraph"/>
        <w:numPr>
          <w:ilvl w:val="0"/>
          <w:numId w:val="14"/>
        </w:numPr>
        <w:rPr>
          <w:b/>
          <w:i/>
        </w:rPr>
      </w:pPr>
      <w:r>
        <w:rPr>
          <w:b/>
          <w:i/>
        </w:rPr>
        <w:t>+ ToString() : string</w:t>
      </w:r>
    </w:p>
    <w:p w:rsidR="00433DC2" w:rsidRPr="00433DC2" w:rsidRDefault="00433DC2" w:rsidP="00433DC2">
      <w:pPr>
        <w:pStyle w:val="ListParagraph"/>
        <w:numPr>
          <w:ilvl w:val="1"/>
          <w:numId w:val="14"/>
        </w:numPr>
        <w:rPr>
          <w:b/>
          <w:i/>
        </w:rPr>
      </w:pPr>
      <w:r>
        <w:t>Returns the string object generated by genJson(genKPI) method call.</w:t>
      </w:r>
    </w:p>
    <w:p w:rsidR="00433DC2" w:rsidRDefault="00433DC2" w:rsidP="00433DC2">
      <w:pPr>
        <w:pStyle w:val="ListParagraph"/>
        <w:numPr>
          <w:ilvl w:val="0"/>
          <w:numId w:val="14"/>
        </w:numPr>
        <w:rPr>
          <w:b/>
          <w:i/>
        </w:rPr>
      </w:pPr>
      <w:r>
        <w:rPr>
          <w:b/>
          <w:i/>
        </w:rPr>
        <w:t>+ getRoles() : string</w:t>
      </w:r>
    </w:p>
    <w:p w:rsidR="00433DC2" w:rsidRPr="00433DC2" w:rsidRDefault="00433DC2" w:rsidP="00433DC2">
      <w:pPr>
        <w:pStyle w:val="ListParagraph"/>
        <w:numPr>
          <w:ilvl w:val="1"/>
          <w:numId w:val="14"/>
        </w:numPr>
        <w:rPr>
          <w:b/>
          <w:i/>
        </w:rPr>
      </w:pPr>
      <w:r>
        <w:t>Returns a plain text format of the roles posting in the event of a WebException</w:t>
      </w:r>
    </w:p>
    <w:p w:rsidR="00433DC2" w:rsidRDefault="00433DC2" w:rsidP="00433DC2">
      <w:pPr>
        <w:pStyle w:val="Heading3"/>
      </w:pPr>
      <w:r>
        <w:t>Purpose</w:t>
      </w:r>
    </w:p>
    <w:p w:rsidR="00433DC2" w:rsidRDefault="00433DC2" w:rsidP="00433DC2">
      <w:pPr>
        <w:ind w:left="720"/>
      </w:pPr>
      <w:r>
        <w:t>Helper class for the BabyJellies form</w:t>
      </w:r>
    </w:p>
    <w:p w:rsidR="00B40AD0" w:rsidRDefault="00B40AD0" w:rsidP="00B40AD0">
      <w:pPr>
        <w:pStyle w:val="Heading2"/>
      </w:pPr>
      <w:r>
        <w:t>SpellBox.cs</w:t>
      </w:r>
    </w:p>
    <w:p w:rsidR="00B40AD0" w:rsidRDefault="00B40AD0" w:rsidP="00B40AD0">
      <w:pPr>
        <w:ind w:left="576"/>
      </w:pPr>
      <w:r>
        <w:t xml:space="preserve">Imported class from WPF. I used this post to implement this code: </w:t>
      </w:r>
      <w:hyperlink r:id="rId18" w:anchor="4026132" w:history="1">
        <w:r w:rsidRPr="00B54D9C">
          <w:rPr>
            <w:rStyle w:val="Hyperlink"/>
          </w:rPr>
          <w:t>http://stackoverflow.com/questions/4024798/trying-to-use-the-c-sharp-spellcheck-class/4026132#4026132</w:t>
        </w:r>
      </w:hyperlink>
      <w:r>
        <w:t xml:space="preserve"> </w:t>
      </w:r>
    </w:p>
    <w:p w:rsidR="00B40AD0" w:rsidRDefault="00B40AD0" w:rsidP="00B40AD0">
      <w:pPr>
        <w:pStyle w:val="Heading2"/>
      </w:pPr>
      <w:r>
        <w:t>Types.cs</w:t>
      </w:r>
    </w:p>
    <w:p w:rsidR="00B40AD0" w:rsidRDefault="005B5D16" w:rsidP="00B40AD0">
      <w:pPr>
        <w:ind w:left="576"/>
      </w:pPr>
      <w:r>
        <w:t>Defines the enum(s) used in the helper classes</w:t>
      </w:r>
    </w:p>
    <w:p w:rsidR="005B5D16" w:rsidRDefault="005B5D16" w:rsidP="005B5D16">
      <w:pPr>
        <w:pStyle w:val="Heading3"/>
      </w:pPr>
      <w:r>
        <w:t>Enums</w:t>
      </w:r>
    </w:p>
    <w:p w:rsidR="005B5D16" w:rsidRPr="005B5D16" w:rsidRDefault="005B5D16" w:rsidP="005B5D16">
      <w:pPr>
        <w:pStyle w:val="ListParagraph"/>
        <w:numPr>
          <w:ilvl w:val="0"/>
          <w:numId w:val="14"/>
        </w:numPr>
      </w:pPr>
      <w:r>
        <w:rPr>
          <w:b/>
          <w:i/>
        </w:rPr>
        <w:t>+fullUpdateType</w:t>
      </w:r>
    </w:p>
    <w:p w:rsidR="005B5D16" w:rsidRDefault="005B5D16" w:rsidP="005B5D16">
      <w:pPr>
        <w:pStyle w:val="ListParagraph"/>
        <w:numPr>
          <w:ilvl w:val="1"/>
          <w:numId w:val="14"/>
        </w:numPr>
      </w:pPr>
      <w:r>
        <w:t>NONE - default</w:t>
      </w:r>
    </w:p>
    <w:p w:rsidR="005B5D16" w:rsidRDefault="005B5D16" w:rsidP="005B5D16">
      <w:pPr>
        <w:pStyle w:val="ListParagraph"/>
        <w:numPr>
          <w:ilvl w:val="1"/>
          <w:numId w:val="14"/>
        </w:numPr>
      </w:pPr>
      <w:r>
        <w:t>STATUS – used for Current Status, Business Impact and Technical Impact</w:t>
      </w:r>
    </w:p>
    <w:p w:rsidR="005B5D16" w:rsidRDefault="005B5D16" w:rsidP="005B5D16">
      <w:pPr>
        <w:pStyle w:val="ListParagraph"/>
        <w:numPr>
          <w:ilvl w:val="1"/>
          <w:numId w:val="14"/>
        </w:numPr>
      </w:pPr>
      <w:r>
        <w:t>WORKSTREAMS – used for Active and Completed Workstreams</w:t>
      </w:r>
    </w:p>
    <w:p w:rsidR="005B5D16" w:rsidRDefault="005B5D16" w:rsidP="005B5D16">
      <w:pPr>
        <w:pStyle w:val="ListParagraph"/>
        <w:numPr>
          <w:ilvl w:val="1"/>
          <w:numId w:val="14"/>
        </w:numPr>
      </w:pPr>
      <w:r>
        <w:t>BOTH – used for Status and Workstreams</w:t>
      </w:r>
    </w:p>
    <w:p w:rsidR="005B5D16" w:rsidRPr="005B5D16" w:rsidRDefault="005B5D16" w:rsidP="005B5D16">
      <w:pPr>
        <w:pStyle w:val="ListParagraph"/>
        <w:numPr>
          <w:ilvl w:val="0"/>
          <w:numId w:val="14"/>
        </w:numPr>
      </w:pPr>
      <w:r>
        <w:rPr>
          <w:b/>
          <w:i/>
        </w:rPr>
        <w:t>+location</w:t>
      </w:r>
    </w:p>
    <w:p w:rsidR="005B5D16" w:rsidRDefault="005B5D16" w:rsidP="005B5D16">
      <w:pPr>
        <w:pStyle w:val="ListParagraph"/>
        <w:numPr>
          <w:ilvl w:val="1"/>
          <w:numId w:val="14"/>
        </w:numPr>
      </w:pPr>
      <w:r>
        <w:t>NONE – default</w:t>
      </w:r>
    </w:p>
    <w:p w:rsidR="005B5D16" w:rsidRDefault="005B5D16" w:rsidP="005B5D16">
      <w:pPr>
        <w:pStyle w:val="ListParagraph"/>
        <w:numPr>
          <w:ilvl w:val="1"/>
          <w:numId w:val="14"/>
        </w:numPr>
      </w:pPr>
      <w:r>
        <w:t>CUR_STATUS – the Current Status field on the Jellies Form</w:t>
      </w:r>
    </w:p>
    <w:p w:rsidR="005B5D16" w:rsidRDefault="005B5D16" w:rsidP="005B5D16">
      <w:pPr>
        <w:pStyle w:val="ListParagraph"/>
        <w:numPr>
          <w:ilvl w:val="1"/>
          <w:numId w:val="14"/>
        </w:numPr>
      </w:pPr>
      <w:r>
        <w:t>BUS_IMPACT – the Business Impact field on the Jellies Form</w:t>
      </w:r>
    </w:p>
    <w:p w:rsidR="005B5D16" w:rsidRDefault="005B5D16" w:rsidP="005B5D16">
      <w:pPr>
        <w:pStyle w:val="ListParagraph"/>
        <w:numPr>
          <w:ilvl w:val="1"/>
          <w:numId w:val="14"/>
        </w:numPr>
      </w:pPr>
      <w:r>
        <w:t>TECH_IMPACT – the Technical Impact field on the Jellies Form</w:t>
      </w:r>
    </w:p>
    <w:p w:rsidR="005B5D16" w:rsidRDefault="005B5D16" w:rsidP="005B5D16">
      <w:pPr>
        <w:pStyle w:val="ListParagraph"/>
        <w:numPr>
          <w:ilvl w:val="1"/>
          <w:numId w:val="14"/>
        </w:numPr>
      </w:pPr>
      <w:r>
        <w:t>ACTIVE_STREAMS – the Active Workstreams field on the Jellies Form</w:t>
      </w:r>
    </w:p>
    <w:p w:rsidR="005B5D16" w:rsidRDefault="005B5D16" w:rsidP="005B5D16">
      <w:pPr>
        <w:pStyle w:val="ListParagraph"/>
        <w:numPr>
          <w:ilvl w:val="1"/>
          <w:numId w:val="14"/>
        </w:numPr>
      </w:pPr>
      <w:r>
        <w:t>INACTIVE_STREMS – the Completed Workstreams field on the Jellies Form</w:t>
      </w:r>
    </w:p>
    <w:p w:rsidR="005B5D16" w:rsidRDefault="005B5D16" w:rsidP="005B5D16">
      <w:pPr>
        <w:pStyle w:val="ListParagraph"/>
        <w:numPr>
          <w:ilvl w:val="1"/>
          <w:numId w:val="14"/>
        </w:numPr>
      </w:pPr>
      <w:r>
        <w:t>SAND_BOX – the Sand Box field on the Jellies Form</w:t>
      </w:r>
    </w:p>
    <w:p w:rsidR="005B5D16" w:rsidRDefault="005B5D16" w:rsidP="005B5D16">
      <w:pPr>
        <w:pStyle w:val="ListParagraph"/>
        <w:numPr>
          <w:ilvl w:val="1"/>
          <w:numId w:val="14"/>
        </w:numPr>
      </w:pPr>
      <w:r>
        <w:lastRenderedPageBreak/>
        <w:t>INC_TITLE – the Short Description on the Jellies Form</w:t>
      </w:r>
    </w:p>
    <w:p w:rsidR="005B5D16" w:rsidRPr="005B5D16" w:rsidRDefault="005B5D16" w:rsidP="005B5D16">
      <w:pPr>
        <w:pStyle w:val="ListParagraph"/>
        <w:numPr>
          <w:ilvl w:val="0"/>
          <w:numId w:val="14"/>
        </w:numPr>
      </w:pPr>
      <w:r>
        <w:rPr>
          <w:b/>
          <w:i/>
        </w:rPr>
        <w:t>+roles</w:t>
      </w:r>
    </w:p>
    <w:p w:rsidR="005B5D16" w:rsidRDefault="005B5D16" w:rsidP="005B5D16">
      <w:pPr>
        <w:pStyle w:val="ListParagraph"/>
        <w:numPr>
          <w:ilvl w:val="1"/>
          <w:numId w:val="14"/>
        </w:numPr>
      </w:pPr>
      <w:r>
        <w:t>COORDINATOR</w:t>
      </w:r>
    </w:p>
    <w:p w:rsidR="005B5D16" w:rsidRDefault="005B5D16" w:rsidP="005B5D16">
      <w:pPr>
        <w:pStyle w:val="ListParagraph"/>
        <w:numPr>
          <w:ilvl w:val="1"/>
          <w:numId w:val="14"/>
        </w:numPr>
      </w:pPr>
      <w:r>
        <w:t>ESCALATOR</w:t>
      </w:r>
    </w:p>
    <w:p w:rsidR="005B5D16" w:rsidRDefault="005B5D16" w:rsidP="005B5D16">
      <w:pPr>
        <w:pStyle w:val="ListParagraph"/>
        <w:numPr>
          <w:ilvl w:val="1"/>
          <w:numId w:val="14"/>
        </w:numPr>
      </w:pPr>
      <w:r>
        <w:t>COMMUNICATOR</w:t>
      </w:r>
    </w:p>
    <w:p w:rsidR="005B5D16" w:rsidRDefault="005B5D16" w:rsidP="005B5D16">
      <w:pPr>
        <w:pStyle w:val="ListParagraph"/>
        <w:numPr>
          <w:ilvl w:val="1"/>
          <w:numId w:val="14"/>
        </w:numPr>
      </w:pPr>
      <w:r>
        <w:t>DTOC_SAM</w:t>
      </w:r>
    </w:p>
    <w:p w:rsidR="006F26F5" w:rsidRPr="006F26F5" w:rsidRDefault="006F26F5" w:rsidP="006F26F5">
      <w:pPr>
        <w:pStyle w:val="ListParagraph"/>
        <w:numPr>
          <w:ilvl w:val="0"/>
          <w:numId w:val="14"/>
        </w:numPr>
      </w:pPr>
      <w:r>
        <w:rPr>
          <w:b/>
          <w:i/>
        </w:rPr>
        <w:t>+isResolved</w:t>
      </w:r>
    </w:p>
    <w:p w:rsidR="006F26F5" w:rsidRDefault="006F26F5" w:rsidP="006F26F5">
      <w:pPr>
        <w:pStyle w:val="ListParagraph"/>
        <w:numPr>
          <w:ilvl w:val="1"/>
          <w:numId w:val="14"/>
        </w:numPr>
      </w:pPr>
      <w:r>
        <w:t>RESOLVED – used when the Resolved checkbox on the Jellies Form is checked</w:t>
      </w:r>
    </w:p>
    <w:p w:rsidR="006F26F5" w:rsidRDefault="006F26F5" w:rsidP="006F26F5">
      <w:pPr>
        <w:pStyle w:val="ListParagraph"/>
        <w:numPr>
          <w:ilvl w:val="1"/>
          <w:numId w:val="14"/>
        </w:numPr>
      </w:pPr>
      <w:r>
        <w:t>FINAL – used when the Final checkbox on the Jellies Form is checked</w:t>
      </w:r>
    </w:p>
    <w:p w:rsidR="006F26F5" w:rsidRDefault="006F26F5" w:rsidP="006F26F5">
      <w:pPr>
        <w:pStyle w:val="ListParagraph"/>
        <w:numPr>
          <w:ilvl w:val="1"/>
          <w:numId w:val="14"/>
        </w:numPr>
      </w:pPr>
      <w:r>
        <w:t>STATUS – default setting</w:t>
      </w:r>
    </w:p>
    <w:p w:rsidR="006F26F5" w:rsidRPr="006F26F5" w:rsidRDefault="006F26F5" w:rsidP="006F26F5">
      <w:pPr>
        <w:pStyle w:val="ListParagraph"/>
        <w:numPr>
          <w:ilvl w:val="0"/>
          <w:numId w:val="14"/>
        </w:numPr>
      </w:pPr>
      <w:r>
        <w:rPr>
          <w:b/>
          <w:i/>
        </w:rPr>
        <w:t>+jellyOrRoles : deprecated</w:t>
      </w:r>
    </w:p>
    <w:p w:rsidR="006F26F5" w:rsidRDefault="006F26F5" w:rsidP="006F26F5">
      <w:pPr>
        <w:pStyle w:val="Heading3"/>
      </w:pPr>
      <w:r>
        <w:t>Purpose</w:t>
      </w:r>
    </w:p>
    <w:p w:rsidR="006F26F5" w:rsidRPr="006F26F5" w:rsidRDefault="006F26F5" w:rsidP="006F26F5">
      <w:pPr>
        <w:ind w:left="720"/>
      </w:pPr>
      <w:r>
        <w:t>Used to control the various states of the Jellyfish Status Tool</w:t>
      </w:r>
    </w:p>
    <w:p w:rsidR="006F26F5" w:rsidRPr="006F26F5" w:rsidRDefault="006F26F5" w:rsidP="006F26F5">
      <w:pPr>
        <w:pStyle w:val="ListParagraph"/>
        <w:ind w:left="1944"/>
      </w:pPr>
    </w:p>
    <w:p w:rsidR="00C255B3" w:rsidRPr="00C255B3" w:rsidRDefault="00C255B3" w:rsidP="00C255B3"/>
    <w:p w:rsidR="004D16FA" w:rsidRPr="004D16FA" w:rsidRDefault="004D16FA" w:rsidP="004D16FA">
      <w:pPr>
        <w:ind w:left="2304"/>
        <w:rPr>
          <w:b/>
          <w:i/>
        </w:rPr>
      </w:pPr>
    </w:p>
    <w:p w:rsidR="003601F4" w:rsidRPr="003601F4" w:rsidRDefault="003601F4" w:rsidP="00EE513C">
      <w:pPr>
        <w:pStyle w:val="ListParagraph"/>
        <w:ind w:left="1440"/>
        <w:rPr>
          <w:b/>
          <w:i/>
        </w:rPr>
      </w:pPr>
    </w:p>
    <w:p w:rsidR="003601F4" w:rsidRPr="00CF52EF" w:rsidRDefault="003601F4" w:rsidP="003601F4">
      <w:pPr>
        <w:pStyle w:val="ListParagraph"/>
        <w:ind w:left="2304"/>
        <w:rPr>
          <w:i/>
        </w:rPr>
      </w:pPr>
    </w:p>
    <w:p w:rsidR="006C4492" w:rsidRPr="007411CF" w:rsidRDefault="006C4492" w:rsidP="006C4492">
      <w:pPr>
        <w:pStyle w:val="ListParagraph"/>
      </w:pPr>
    </w:p>
    <w:p w:rsidR="007411CF" w:rsidRPr="007411CF" w:rsidRDefault="007411CF" w:rsidP="007411CF">
      <w:pPr>
        <w:ind w:left="864"/>
      </w:pPr>
    </w:p>
    <w:p w:rsidR="007411CF" w:rsidRPr="007411CF" w:rsidRDefault="007411CF" w:rsidP="007411CF">
      <w:pPr>
        <w:ind w:left="864"/>
      </w:pPr>
    </w:p>
    <w:p w:rsidR="0084092F" w:rsidRPr="0084092F" w:rsidRDefault="0084092F" w:rsidP="0084092F">
      <w:pPr>
        <w:pStyle w:val="Heading1"/>
        <w:numPr>
          <w:ilvl w:val="0"/>
          <w:numId w:val="0"/>
        </w:numPr>
      </w:pPr>
    </w:p>
    <w:sectPr w:rsidR="0084092F" w:rsidRPr="008409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6D" w:rsidRDefault="00787C6D">
      <w:pPr>
        <w:spacing w:after="0" w:line="240" w:lineRule="auto"/>
      </w:pPr>
      <w:r>
        <w:separator/>
      </w:r>
    </w:p>
  </w:endnote>
  <w:endnote w:type="continuationSeparator" w:id="0">
    <w:p w:rsidR="00787C6D" w:rsidRDefault="0078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6D" w:rsidRDefault="00787C6D">
      <w:pPr>
        <w:spacing w:after="0" w:line="240" w:lineRule="auto"/>
      </w:pPr>
      <w:r>
        <w:separator/>
      </w:r>
    </w:p>
  </w:footnote>
  <w:footnote w:type="continuationSeparator" w:id="0">
    <w:p w:rsidR="00787C6D" w:rsidRDefault="00787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D1522"/>
    <w:multiLevelType w:val="hybridMultilevel"/>
    <w:tmpl w:val="BA00465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469A52F2"/>
    <w:multiLevelType w:val="multilevel"/>
    <w:tmpl w:val="D04A4AF2"/>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48C3351D"/>
    <w:multiLevelType w:val="hybridMultilevel"/>
    <w:tmpl w:val="A8765F0E"/>
    <w:lvl w:ilvl="0" w:tplc="C0CA9250">
      <w:numFmt w:val="bullet"/>
      <w:lvlText w:val="-"/>
      <w:lvlJc w:val="left"/>
      <w:pPr>
        <w:ind w:left="1224" w:hanging="360"/>
      </w:pPr>
      <w:rPr>
        <w:rFonts w:ascii="Candara" w:eastAsiaTheme="minorEastAsia" w:hAnsi="Candara" w:cstheme="minorBidi"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53AF2BA3"/>
    <w:multiLevelType w:val="multilevel"/>
    <w:tmpl w:val="6178BE2C"/>
    <w:lvl w:ilvl="0">
      <w:start w:val="1"/>
      <w:numFmt w:val="decimal"/>
      <w:lvlText w:val="%1."/>
      <w:lvlJc w:val="left"/>
      <w:pPr>
        <w:ind w:left="1584" w:hanging="360"/>
      </w:pPr>
      <w:rPr>
        <w:rFonts w:hint="default"/>
        <w:b w:val="0"/>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tentative="1">
      <w:start w:val="1"/>
      <w:numFmt w:val="lowerLetter"/>
      <w:lvlText w:val="%5."/>
      <w:lvlJc w:val="left"/>
      <w:pPr>
        <w:ind w:left="4464" w:hanging="360"/>
      </w:pPr>
    </w:lvl>
    <w:lvl w:ilvl="5" w:tentative="1">
      <w:start w:val="1"/>
      <w:numFmt w:val="lowerRoman"/>
      <w:lvlText w:val="%6."/>
      <w:lvlJc w:val="right"/>
      <w:pPr>
        <w:ind w:left="5184" w:hanging="180"/>
      </w:pPr>
    </w:lvl>
    <w:lvl w:ilvl="6" w:tentative="1">
      <w:start w:val="1"/>
      <w:numFmt w:val="decimal"/>
      <w:lvlText w:val="%7."/>
      <w:lvlJc w:val="left"/>
      <w:pPr>
        <w:ind w:left="5904" w:hanging="360"/>
      </w:pPr>
    </w:lvl>
    <w:lvl w:ilvl="7" w:tentative="1">
      <w:start w:val="1"/>
      <w:numFmt w:val="lowerLetter"/>
      <w:lvlText w:val="%8."/>
      <w:lvlJc w:val="left"/>
      <w:pPr>
        <w:ind w:left="6624" w:hanging="360"/>
      </w:pPr>
    </w:lvl>
    <w:lvl w:ilvl="8" w:tentative="1">
      <w:start w:val="1"/>
      <w:numFmt w:val="lowerRoman"/>
      <w:lvlText w:val="%9."/>
      <w:lvlJc w:val="right"/>
      <w:pPr>
        <w:ind w:left="7344"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B3F38"/>
    <w:multiLevelType w:val="hybridMultilevel"/>
    <w:tmpl w:val="159AF37E"/>
    <w:lvl w:ilvl="0" w:tplc="C0CA9250">
      <w:numFmt w:val="bullet"/>
      <w:lvlText w:val="-"/>
      <w:lvlJc w:val="left"/>
      <w:pPr>
        <w:ind w:left="1224"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531C2"/>
    <w:multiLevelType w:val="hybridMultilevel"/>
    <w:tmpl w:val="94808562"/>
    <w:lvl w:ilvl="0" w:tplc="815875A4">
      <w:numFmt w:val="bullet"/>
      <w:lvlText w:val="-"/>
      <w:lvlJc w:val="left"/>
      <w:pPr>
        <w:ind w:left="1794" w:hanging="360"/>
      </w:pPr>
      <w:rPr>
        <w:rFonts w:ascii="Candara" w:eastAsiaTheme="minorEastAsia" w:hAnsi="Candara" w:cstheme="minorBidi" w:hint="default"/>
        <w:b/>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15:restartNumberingAfterBreak="0">
    <w:nsid w:val="7FC0351E"/>
    <w:multiLevelType w:val="hybridMultilevel"/>
    <w:tmpl w:val="2C28663C"/>
    <w:lvl w:ilvl="0" w:tplc="0AE44046">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2"/>
  </w:num>
  <w:num w:numId="15">
    <w:abstractNumId w:val="0"/>
  </w:num>
  <w:num w:numId="16">
    <w:abstractNumId w:val="7"/>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8A"/>
    <w:rsid w:val="00035327"/>
    <w:rsid w:val="00062233"/>
    <w:rsid w:val="00073492"/>
    <w:rsid w:val="000D3279"/>
    <w:rsid w:val="001066D9"/>
    <w:rsid w:val="00170184"/>
    <w:rsid w:val="0019693C"/>
    <w:rsid w:val="001E7832"/>
    <w:rsid w:val="00210203"/>
    <w:rsid w:val="0022600B"/>
    <w:rsid w:val="002A580B"/>
    <w:rsid w:val="002C07BB"/>
    <w:rsid w:val="003454AC"/>
    <w:rsid w:val="003557F7"/>
    <w:rsid w:val="00356041"/>
    <w:rsid w:val="003601F4"/>
    <w:rsid w:val="003E2AB0"/>
    <w:rsid w:val="003E5C12"/>
    <w:rsid w:val="003E68C0"/>
    <w:rsid w:val="00433DC2"/>
    <w:rsid w:val="004D16FA"/>
    <w:rsid w:val="004D3B0D"/>
    <w:rsid w:val="00524826"/>
    <w:rsid w:val="00575998"/>
    <w:rsid w:val="00581B6A"/>
    <w:rsid w:val="005B5D16"/>
    <w:rsid w:val="00616533"/>
    <w:rsid w:val="0065365D"/>
    <w:rsid w:val="006816DB"/>
    <w:rsid w:val="006C4492"/>
    <w:rsid w:val="006D586F"/>
    <w:rsid w:val="006F26F5"/>
    <w:rsid w:val="007411CF"/>
    <w:rsid w:val="00760A29"/>
    <w:rsid w:val="00776083"/>
    <w:rsid w:val="00787C6D"/>
    <w:rsid w:val="007A031C"/>
    <w:rsid w:val="007D3696"/>
    <w:rsid w:val="0084092F"/>
    <w:rsid w:val="00857A84"/>
    <w:rsid w:val="008606CC"/>
    <w:rsid w:val="009C17FF"/>
    <w:rsid w:val="009C38B3"/>
    <w:rsid w:val="00A01EFB"/>
    <w:rsid w:val="00A47A49"/>
    <w:rsid w:val="00AD0ADC"/>
    <w:rsid w:val="00AE0358"/>
    <w:rsid w:val="00AE2BCD"/>
    <w:rsid w:val="00B06906"/>
    <w:rsid w:val="00B3078A"/>
    <w:rsid w:val="00B40AD0"/>
    <w:rsid w:val="00B550EB"/>
    <w:rsid w:val="00BB07AB"/>
    <w:rsid w:val="00BC0D66"/>
    <w:rsid w:val="00C1294A"/>
    <w:rsid w:val="00C255B3"/>
    <w:rsid w:val="00C949E8"/>
    <w:rsid w:val="00CD3CC7"/>
    <w:rsid w:val="00CF52EF"/>
    <w:rsid w:val="00D25364"/>
    <w:rsid w:val="00D57E26"/>
    <w:rsid w:val="00DD381F"/>
    <w:rsid w:val="00E31089"/>
    <w:rsid w:val="00EE513C"/>
    <w:rsid w:val="00F059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5F31F6-E96B-4B87-A575-CC0BE611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092F"/>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575998"/>
    <w:pPr>
      <w:keepNext/>
      <w:keepLines/>
      <w:numPr>
        <w:ilvl w:val="3"/>
        <w:numId w:val="12"/>
      </w:numPr>
      <w:spacing w:before="4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2F"/>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57599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40AD0"/>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tackoverflow.com/questions/4024798/trying-to-use-the-c-sharp-spellcheck-class/402613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rbc009\AppData\Roaming\Microsoft\Templates\Spec%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63BB2D-5B12-4B1F-AC4E-FA386A093B6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A3635D10-0D91-4D17-ACF1-3D5351D525B0}">
      <dgm:prSet phldrT="[Text]"/>
      <dgm:spPr/>
      <dgm:t>
        <a:bodyPr/>
        <a:lstStyle/>
        <a:p>
          <a:r>
            <a:rPr lang="en-US"/>
            <a:t>Input</a:t>
          </a:r>
        </a:p>
      </dgm:t>
    </dgm:pt>
    <dgm:pt modelId="{F932C891-B2AA-467E-9465-39030B07C2CA}" type="parTrans" cxnId="{4D9CCC80-2DA5-4AF4-8632-9957C4921D9E}">
      <dgm:prSet/>
      <dgm:spPr/>
      <dgm:t>
        <a:bodyPr/>
        <a:lstStyle/>
        <a:p>
          <a:endParaRPr lang="en-US"/>
        </a:p>
      </dgm:t>
    </dgm:pt>
    <dgm:pt modelId="{773A4048-A32A-4F65-B7E8-7CDDAA261518}" type="sibTrans" cxnId="{4D9CCC80-2DA5-4AF4-8632-9957C4921D9E}">
      <dgm:prSet/>
      <dgm:spPr/>
      <dgm:t>
        <a:bodyPr/>
        <a:lstStyle/>
        <a:p>
          <a:endParaRPr lang="en-US"/>
        </a:p>
      </dgm:t>
    </dgm:pt>
    <dgm:pt modelId="{5D32B195-9884-48BA-BBCC-F54D364C4F13}">
      <dgm:prSet phldrT="[Text]"/>
      <dgm:spPr/>
      <dgm:t>
        <a:bodyPr/>
        <a:lstStyle/>
        <a:p>
          <a:r>
            <a:rPr lang="en-US"/>
            <a:t>Jellies</a:t>
          </a:r>
        </a:p>
      </dgm:t>
    </dgm:pt>
    <dgm:pt modelId="{A6027C02-5633-40A6-9FF2-A7BBF76B5025}" type="parTrans" cxnId="{93B80A02-F8AB-4BF3-A9BC-D4A55C3BC0EB}">
      <dgm:prSet/>
      <dgm:spPr/>
      <dgm:t>
        <a:bodyPr/>
        <a:lstStyle/>
        <a:p>
          <a:endParaRPr lang="en-US"/>
        </a:p>
      </dgm:t>
    </dgm:pt>
    <dgm:pt modelId="{8F27D5BD-E3D2-4F55-AEC4-B09DA1F4E1A7}" type="sibTrans" cxnId="{93B80A02-F8AB-4BF3-A9BC-D4A55C3BC0EB}">
      <dgm:prSet/>
      <dgm:spPr/>
      <dgm:t>
        <a:bodyPr/>
        <a:lstStyle/>
        <a:p>
          <a:endParaRPr lang="en-US"/>
        </a:p>
      </dgm:t>
    </dgm:pt>
    <dgm:pt modelId="{70CAD6D6-315A-42CC-B411-E63F84918CC9}">
      <dgm:prSet phldrT="[Text]"/>
      <dgm:spPr/>
      <dgm:t>
        <a:bodyPr/>
        <a:lstStyle/>
        <a:p>
          <a:r>
            <a:rPr lang="en-US"/>
            <a:t>Baby Jellies</a:t>
          </a:r>
        </a:p>
      </dgm:t>
    </dgm:pt>
    <dgm:pt modelId="{55D1A2D5-56C1-4FB7-A2C2-C3C77B4CCAF8}" type="parTrans" cxnId="{31CFBF52-4ACA-45C3-9922-E3180E4DCA4D}">
      <dgm:prSet/>
      <dgm:spPr/>
      <dgm:t>
        <a:bodyPr/>
        <a:lstStyle/>
        <a:p>
          <a:endParaRPr lang="en-US"/>
        </a:p>
      </dgm:t>
    </dgm:pt>
    <dgm:pt modelId="{5396BA66-6764-43C0-9F14-A509EECC3C86}" type="sibTrans" cxnId="{31CFBF52-4ACA-45C3-9922-E3180E4DCA4D}">
      <dgm:prSet/>
      <dgm:spPr/>
      <dgm:t>
        <a:bodyPr/>
        <a:lstStyle/>
        <a:p>
          <a:endParaRPr lang="en-US"/>
        </a:p>
      </dgm:t>
    </dgm:pt>
    <dgm:pt modelId="{2280D9C9-A7C0-4B6F-8485-693EC1BA1941}">
      <dgm:prSet phldrT="[Text]"/>
      <dgm:spPr/>
      <dgm:t>
        <a:bodyPr/>
        <a:lstStyle/>
        <a:p>
          <a:r>
            <a:rPr lang="en-US"/>
            <a:t>Formatting</a:t>
          </a:r>
        </a:p>
      </dgm:t>
    </dgm:pt>
    <dgm:pt modelId="{0437435D-6B3A-417C-95AF-319690669FD8}" type="parTrans" cxnId="{E2DFB2EF-5F16-40C2-B201-4972FBB7E175}">
      <dgm:prSet/>
      <dgm:spPr/>
      <dgm:t>
        <a:bodyPr/>
        <a:lstStyle/>
        <a:p>
          <a:endParaRPr lang="en-US"/>
        </a:p>
      </dgm:t>
    </dgm:pt>
    <dgm:pt modelId="{C3E90FFB-CBA6-4B68-AB36-C8F864719D25}" type="sibTrans" cxnId="{E2DFB2EF-5F16-40C2-B201-4972FBB7E175}">
      <dgm:prSet/>
      <dgm:spPr/>
      <dgm:t>
        <a:bodyPr/>
        <a:lstStyle/>
        <a:p>
          <a:endParaRPr lang="en-US"/>
        </a:p>
      </dgm:t>
    </dgm:pt>
    <dgm:pt modelId="{20F314FF-00D0-4A11-A57E-77A44ECFD334}">
      <dgm:prSet phldrT="[Text]"/>
      <dgm:spPr/>
      <dgm:t>
        <a:bodyPr/>
        <a:lstStyle/>
        <a:p>
          <a:r>
            <a:rPr lang="en-US"/>
            <a:t>Jellyfish Status Update</a:t>
          </a:r>
        </a:p>
      </dgm:t>
    </dgm:pt>
    <dgm:pt modelId="{0555C998-B6DF-44EC-BBE0-51C0CE98C263}" type="parTrans" cxnId="{1F927116-23B5-416B-B38E-4C9F0BE43BE1}">
      <dgm:prSet/>
      <dgm:spPr/>
      <dgm:t>
        <a:bodyPr/>
        <a:lstStyle/>
        <a:p>
          <a:endParaRPr lang="en-US"/>
        </a:p>
      </dgm:t>
    </dgm:pt>
    <dgm:pt modelId="{5158099E-B842-4486-B674-29871B8F70C2}" type="sibTrans" cxnId="{1F927116-23B5-416B-B38E-4C9F0BE43BE1}">
      <dgm:prSet/>
      <dgm:spPr/>
      <dgm:t>
        <a:bodyPr/>
        <a:lstStyle/>
        <a:p>
          <a:endParaRPr lang="en-US"/>
        </a:p>
      </dgm:t>
    </dgm:pt>
    <dgm:pt modelId="{F912EA7F-4DE2-45C6-86D8-DA340CA45D86}">
      <dgm:prSet phldrT="[Text]"/>
      <dgm:spPr/>
      <dgm:t>
        <a:bodyPr/>
        <a:lstStyle/>
        <a:p>
          <a:r>
            <a:rPr lang="en-US"/>
            <a:t>Roles</a:t>
          </a:r>
        </a:p>
      </dgm:t>
    </dgm:pt>
    <dgm:pt modelId="{BBF63C08-6CD1-4CC5-B577-C39C5C879EF8}" type="parTrans" cxnId="{8AAD059F-03C1-4D4F-BB47-64C0C597C231}">
      <dgm:prSet/>
      <dgm:spPr/>
      <dgm:t>
        <a:bodyPr/>
        <a:lstStyle/>
        <a:p>
          <a:endParaRPr lang="en-US"/>
        </a:p>
      </dgm:t>
    </dgm:pt>
    <dgm:pt modelId="{52372758-0D18-4440-94D0-9A99712DE299}" type="sibTrans" cxnId="{8AAD059F-03C1-4D4F-BB47-64C0C597C231}">
      <dgm:prSet/>
      <dgm:spPr/>
      <dgm:t>
        <a:bodyPr/>
        <a:lstStyle/>
        <a:p>
          <a:endParaRPr lang="en-US"/>
        </a:p>
      </dgm:t>
    </dgm:pt>
    <dgm:pt modelId="{96BC3484-A025-4A07-ACDD-BA15DFFFD173}">
      <dgm:prSet phldrT="[Text]"/>
      <dgm:spPr/>
      <dgm:t>
        <a:bodyPr/>
        <a:lstStyle/>
        <a:p>
          <a:r>
            <a:rPr lang="en-US"/>
            <a:t>Output</a:t>
          </a:r>
        </a:p>
      </dgm:t>
    </dgm:pt>
    <dgm:pt modelId="{D0B04038-70E7-4615-AA46-6E2B3262CE42}" type="parTrans" cxnId="{D01D173A-E9FE-4682-81AE-4427D38F64B8}">
      <dgm:prSet/>
      <dgm:spPr/>
      <dgm:t>
        <a:bodyPr/>
        <a:lstStyle/>
        <a:p>
          <a:endParaRPr lang="en-US"/>
        </a:p>
      </dgm:t>
    </dgm:pt>
    <dgm:pt modelId="{D720BAF4-596C-4CED-942B-C2451D42D742}" type="sibTrans" cxnId="{D01D173A-E9FE-4682-81AE-4427D38F64B8}">
      <dgm:prSet/>
      <dgm:spPr/>
      <dgm:t>
        <a:bodyPr/>
        <a:lstStyle/>
        <a:p>
          <a:endParaRPr lang="en-US"/>
        </a:p>
      </dgm:t>
    </dgm:pt>
    <dgm:pt modelId="{4A76003C-1742-4A18-9296-ABB27A9D81E5}">
      <dgm:prSet phldrT="[Text]"/>
      <dgm:spPr/>
      <dgm:t>
        <a:bodyPr/>
        <a:lstStyle/>
        <a:p>
          <a:r>
            <a:rPr lang="en-US"/>
            <a:t>Post To Hipchat</a:t>
          </a:r>
        </a:p>
      </dgm:t>
    </dgm:pt>
    <dgm:pt modelId="{607D84F9-AF2A-491B-934E-0B9AD8C3BB8A}" type="parTrans" cxnId="{4D76497E-8133-42E8-A274-6856B8C86325}">
      <dgm:prSet/>
      <dgm:spPr/>
      <dgm:t>
        <a:bodyPr/>
        <a:lstStyle/>
        <a:p>
          <a:endParaRPr lang="en-US"/>
        </a:p>
      </dgm:t>
    </dgm:pt>
    <dgm:pt modelId="{B488D8CF-C11A-4A08-9EF6-FD58778F467A}" type="sibTrans" cxnId="{4D76497E-8133-42E8-A274-6856B8C86325}">
      <dgm:prSet/>
      <dgm:spPr/>
      <dgm:t>
        <a:bodyPr/>
        <a:lstStyle/>
        <a:p>
          <a:endParaRPr lang="en-US"/>
        </a:p>
      </dgm:t>
    </dgm:pt>
    <dgm:pt modelId="{A282F94E-86DA-41D2-8DC0-16868028E88D}" type="pres">
      <dgm:prSet presAssocID="{0E63BB2D-5B12-4B1F-AC4E-FA386A093B63}" presName="theList" presStyleCnt="0">
        <dgm:presLayoutVars>
          <dgm:dir/>
          <dgm:animLvl val="lvl"/>
          <dgm:resizeHandles val="exact"/>
        </dgm:presLayoutVars>
      </dgm:prSet>
      <dgm:spPr/>
      <dgm:t>
        <a:bodyPr/>
        <a:lstStyle/>
        <a:p>
          <a:endParaRPr lang="en-US"/>
        </a:p>
      </dgm:t>
    </dgm:pt>
    <dgm:pt modelId="{6913F434-6CDA-47F0-968F-4FDF0B574F33}" type="pres">
      <dgm:prSet presAssocID="{A3635D10-0D91-4D17-ACF1-3D5351D525B0}" presName="compNode" presStyleCnt="0"/>
      <dgm:spPr/>
    </dgm:pt>
    <dgm:pt modelId="{9CBF5027-273E-4226-AB3B-F4937EDE860D}" type="pres">
      <dgm:prSet presAssocID="{A3635D10-0D91-4D17-ACF1-3D5351D525B0}" presName="noGeometry" presStyleCnt="0"/>
      <dgm:spPr/>
    </dgm:pt>
    <dgm:pt modelId="{8B5F2C48-F827-4A6F-85E0-9AD57AEF8B93}" type="pres">
      <dgm:prSet presAssocID="{A3635D10-0D91-4D17-ACF1-3D5351D525B0}" presName="childTextVisible" presStyleLbl="bgAccFollowNode1" presStyleIdx="0" presStyleCnt="3">
        <dgm:presLayoutVars>
          <dgm:bulletEnabled val="1"/>
        </dgm:presLayoutVars>
      </dgm:prSet>
      <dgm:spPr/>
      <dgm:t>
        <a:bodyPr/>
        <a:lstStyle/>
        <a:p>
          <a:endParaRPr lang="en-US"/>
        </a:p>
      </dgm:t>
    </dgm:pt>
    <dgm:pt modelId="{980DFCC4-E2E5-4513-8868-34DEC49BD2CF}" type="pres">
      <dgm:prSet presAssocID="{A3635D10-0D91-4D17-ACF1-3D5351D525B0}" presName="childTextHidden" presStyleLbl="bgAccFollowNode1" presStyleIdx="0" presStyleCnt="3"/>
      <dgm:spPr/>
      <dgm:t>
        <a:bodyPr/>
        <a:lstStyle/>
        <a:p>
          <a:endParaRPr lang="en-US"/>
        </a:p>
      </dgm:t>
    </dgm:pt>
    <dgm:pt modelId="{73AF470A-741A-484C-BBF1-D1BC6FDCB983}" type="pres">
      <dgm:prSet presAssocID="{A3635D10-0D91-4D17-ACF1-3D5351D525B0}" presName="parentText" presStyleLbl="node1" presStyleIdx="0" presStyleCnt="3">
        <dgm:presLayoutVars>
          <dgm:chMax val="1"/>
          <dgm:bulletEnabled val="1"/>
        </dgm:presLayoutVars>
      </dgm:prSet>
      <dgm:spPr/>
      <dgm:t>
        <a:bodyPr/>
        <a:lstStyle/>
        <a:p>
          <a:endParaRPr lang="en-US"/>
        </a:p>
      </dgm:t>
    </dgm:pt>
    <dgm:pt modelId="{EB148338-5AD9-4C65-9206-6262C6322466}" type="pres">
      <dgm:prSet presAssocID="{A3635D10-0D91-4D17-ACF1-3D5351D525B0}" presName="aSpace" presStyleCnt="0"/>
      <dgm:spPr/>
    </dgm:pt>
    <dgm:pt modelId="{AA5E44A9-E23A-4D7E-A73A-852FE45B8682}" type="pres">
      <dgm:prSet presAssocID="{2280D9C9-A7C0-4B6F-8485-693EC1BA1941}" presName="compNode" presStyleCnt="0"/>
      <dgm:spPr/>
    </dgm:pt>
    <dgm:pt modelId="{5C569C3B-CED9-45FA-8759-0DD4DD76C5BF}" type="pres">
      <dgm:prSet presAssocID="{2280D9C9-A7C0-4B6F-8485-693EC1BA1941}" presName="noGeometry" presStyleCnt="0"/>
      <dgm:spPr/>
    </dgm:pt>
    <dgm:pt modelId="{4A20066D-FA49-4BA4-92C0-C12A866B590D}" type="pres">
      <dgm:prSet presAssocID="{2280D9C9-A7C0-4B6F-8485-693EC1BA1941}" presName="childTextVisible" presStyleLbl="bgAccFollowNode1" presStyleIdx="1" presStyleCnt="3">
        <dgm:presLayoutVars>
          <dgm:bulletEnabled val="1"/>
        </dgm:presLayoutVars>
      </dgm:prSet>
      <dgm:spPr/>
      <dgm:t>
        <a:bodyPr/>
        <a:lstStyle/>
        <a:p>
          <a:endParaRPr lang="en-US"/>
        </a:p>
      </dgm:t>
    </dgm:pt>
    <dgm:pt modelId="{2E78B3C3-0A2C-4C45-9077-678B3D4637A0}" type="pres">
      <dgm:prSet presAssocID="{2280D9C9-A7C0-4B6F-8485-693EC1BA1941}" presName="childTextHidden" presStyleLbl="bgAccFollowNode1" presStyleIdx="1" presStyleCnt="3"/>
      <dgm:spPr/>
      <dgm:t>
        <a:bodyPr/>
        <a:lstStyle/>
        <a:p>
          <a:endParaRPr lang="en-US"/>
        </a:p>
      </dgm:t>
    </dgm:pt>
    <dgm:pt modelId="{3652189E-08C0-4D56-B4DA-24BFF5777A8D}" type="pres">
      <dgm:prSet presAssocID="{2280D9C9-A7C0-4B6F-8485-693EC1BA1941}" presName="parentText" presStyleLbl="node1" presStyleIdx="1" presStyleCnt="3">
        <dgm:presLayoutVars>
          <dgm:chMax val="1"/>
          <dgm:bulletEnabled val="1"/>
        </dgm:presLayoutVars>
      </dgm:prSet>
      <dgm:spPr/>
      <dgm:t>
        <a:bodyPr/>
        <a:lstStyle/>
        <a:p>
          <a:endParaRPr lang="en-US"/>
        </a:p>
      </dgm:t>
    </dgm:pt>
    <dgm:pt modelId="{B088A51D-933B-478E-9CDC-04BFE6DE69B7}" type="pres">
      <dgm:prSet presAssocID="{2280D9C9-A7C0-4B6F-8485-693EC1BA1941}" presName="aSpace" presStyleCnt="0"/>
      <dgm:spPr/>
    </dgm:pt>
    <dgm:pt modelId="{EFFDA2D3-795F-4A36-829B-71A5365C2F1A}" type="pres">
      <dgm:prSet presAssocID="{96BC3484-A025-4A07-ACDD-BA15DFFFD173}" presName="compNode" presStyleCnt="0"/>
      <dgm:spPr/>
    </dgm:pt>
    <dgm:pt modelId="{EC848E66-A343-45FF-A9D9-385817E796CA}" type="pres">
      <dgm:prSet presAssocID="{96BC3484-A025-4A07-ACDD-BA15DFFFD173}" presName="noGeometry" presStyleCnt="0"/>
      <dgm:spPr/>
    </dgm:pt>
    <dgm:pt modelId="{497130F4-3137-44E3-9B04-7D2309E781CA}" type="pres">
      <dgm:prSet presAssocID="{96BC3484-A025-4A07-ACDD-BA15DFFFD173}" presName="childTextVisible" presStyleLbl="bgAccFollowNode1" presStyleIdx="2" presStyleCnt="3">
        <dgm:presLayoutVars>
          <dgm:bulletEnabled val="1"/>
        </dgm:presLayoutVars>
      </dgm:prSet>
      <dgm:spPr/>
      <dgm:t>
        <a:bodyPr/>
        <a:lstStyle/>
        <a:p>
          <a:endParaRPr lang="en-US"/>
        </a:p>
      </dgm:t>
    </dgm:pt>
    <dgm:pt modelId="{3FBA36BC-5535-4237-BD8B-43F66F6D0F9B}" type="pres">
      <dgm:prSet presAssocID="{96BC3484-A025-4A07-ACDD-BA15DFFFD173}" presName="childTextHidden" presStyleLbl="bgAccFollowNode1" presStyleIdx="2" presStyleCnt="3"/>
      <dgm:spPr/>
      <dgm:t>
        <a:bodyPr/>
        <a:lstStyle/>
        <a:p>
          <a:endParaRPr lang="en-US"/>
        </a:p>
      </dgm:t>
    </dgm:pt>
    <dgm:pt modelId="{30C5DEBB-8228-4826-A8A6-CA27FAEEE3E2}" type="pres">
      <dgm:prSet presAssocID="{96BC3484-A025-4A07-ACDD-BA15DFFFD173}" presName="parentText" presStyleLbl="node1" presStyleIdx="2" presStyleCnt="3">
        <dgm:presLayoutVars>
          <dgm:chMax val="1"/>
          <dgm:bulletEnabled val="1"/>
        </dgm:presLayoutVars>
      </dgm:prSet>
      <dgm:spPr/>
      <dgm:t>
        <a:bodyPr/>
        <a:lstStyle/>
        <a:p>
          <a:endParaRPr lang="en-US"/>
        </a:p>
      </dgm:t>
    </dgm:pt>
  </dgm:ptLst>
  <dgm:cxnLst>
    <dgm:cxn modelId="{1F927116-23B5-416B-B38E-4C9F0BE43BE1}" srcId="{2280D9C9-A7C0-4B6F-8485-693EC1BA1941}" destId="{20F314FF-00D0-4A11-A57E-77A44ECFD334}" srcOrd="0" destOrd="0" parTransId="{0555C998-B6DF-44EC-BBE0-51C0CE98C263}" sibTransId="{5158099E-B842-4486-B674-29871B8F70C2}"/>
    <dgm:cxn modelId="{FDE8B960-A157-4078-9899-BC846DD18664}" type="presOf" srcId="{70CAD6D6-315A-42CC-B411-E63F84918CC9}" destId="{980DFCC4-E2E5-4513-8868-34DEC49BD2CF}" srcOrd="1" destOrd="1" presId="urn:microsoft.com/office/officeart/2005/8/layout/hProcess6"/>
    <dgm:cxn modelId="{31CFBF52-4ACA-45C3-9922-E3180E4DCA4D}" srcId="{A3635D10-0D91-4D17-ACF1-3D5351D525B0}" destId="{70CAD6D6-315A-42CC-B411-E63F84918CC9}" srcOrd="1" destOrd="0" parTransId="{55D1A2D5-56C1-4FB7-A2C2-C3C77B4CCAF8}" sibTransId="{5396BA66-6764-43C0-9F14-A509EECC3C86}"/>
    <dgm:cxn modelId="{4D76497E-8133-42E8-A274-6856B8C86325}" srcId="{96BC3484-A025-4A07-ACDD-BA15DFFFD173}" destId="{4A76003C-1742-4A18-9296-ABB27A9D81E5}" srcOrd="0" destOrd="0" parTransId="{607D84F9-AF2A-491B-934E-0B9AD8C3BB8A}" sibTransId="{B488D8CF-C11A-4A08-9EF6-FD58778F467A}"/>
    <dgm:cxn modelId="{47572F98-75B3-4D11-8866-45DF30E6C36D}" type="presOf" srcId="{20F314FF-00D0-4A11-A57E-77A44ECFD334}" destId="{4A20066D-FA49-4BA4-92C0-C12A866B590D}" srcOrd="0" destOrd="0" presId="urn:microsoft.com/office/officeart/2005/8/layout/hProcess6"/>
    <dgm:cxn modelId="{94AF166C-AE73-4473-AFD4-5C07416C0A18}" type="presOf" srcId="{4A76003C-1742-4A18-9296-ABB27A9D81E5}" destId="{497130F4-3137-44E3-9B04-7D2309E781CA}" srcOrd="0" destOrd="0" presId="urn:microsoft.com/office/officeart/2005/8/layout/hProcess6"/>
    <dgm:cxn modelId="{EA1B9CEE-256D-47F3-B03B-030404C1F4F9}" type="presOf" srcId="{F912EA7F-4DE2-45C6-86D8-DA340CA45D86}" destId="{2E78B3C3-0A2C-4C45-9077-678B3D4637A0}" srcOrd="1" destOrd="1" presId="urn:microsoft.com/office/officeart/2005/8/layout/hProcess6"/>
    <dgm:cxn modelId="{D01D173A-E9FE-4682-81AE-4427D38F64B8}" srcId="{0E63BB2D-5B12-4B1F-AC4E-FA386A093B63}" destId="{96BC3484-A025-4A07-ACDD-BA15DFFFD173}" srcOrd="2" destOrd="0" parTransId="{D0B04038-70E7-4615-AA46-6E2B3262CE42}" sibTransId="{D720BAF4-596C-4CED-942B-C2451D42D742}"/>
    <dgm:cxn modelId="{3D4F7DB1-46E7-4327-8705-DFEF5ACACCC6}" type="presOf" srcId="{5D32B195-9884-48BA-BBCC-F54D364C4F13}" destId="{980DFCC4-E2E5-4513-8868-34DEC49BD2CF}" srcOrd="1" destOrd="0" presId="urn:microsoft.com/office/officeart/2005/8/layout/hProcess6"/>
    <dgm:cxn modelId="{D66B2BDE-C74A-41BB-9574-6D54DBB557B2}" type="presOf" srcId="{0E63BB2D-5B12-4B1F-AC4E-FA386A093B63}" destId="{A282F94E-86DA-41D2-8DC0-16868028E88D}" srcOrd="0" destOrd="0" presId="urn:microsoft.com/office/officeart/2005/8/layout/hProcess6"/>
    <dgm:cxn modelId="{5DAB936E-EF2A-4423-9826-B0A812E6AD1F}" type="presOf" srcId="{96BC3484-A025-4A07-ACDD-BA15DFFFD173}" destId="{30C5DEBB-8228-4826-A8A6-CA27FAEEE3E2}" srcOrd="0" destOrd="0" presId="urn:microsoft.com/office/officeart/2005/8/layout/hProcess6"/>
    <dgm:cxn modelId="{93B80A02-F8AB-4BF3-A9BC-D4A55C3BC0EB}" srcId="{A3635D10-0D91-4D17-ACF1-3D5351D525B0}" destId="{5D32B195-9884-48BA-BBCC-F54D364C4F13}" srcOrd="0" destOrd="0" parTransId="{A6027C02-5633-40A6-9FF2-A7BBF76B5025}" sibTransId="{8F27D5BD-E3D2-4F55-AEC4-B09DA1F4E1A7}"/>
    <dgm:cxn modelId="{18ED1B06-769E-4C07-A82E-48925ECA0002}" type="presOf" srcId="{F912EA7F-4DE2-45C6-86D8-DA340CA45D86}" destId="{4A20066D-FA49-4BA4-92C0-C12A866B590D}" srcOrd="0" destOrd="1" presId="urn:microsoft.com/office/officeart/2005/8/layout/hProcess6"/>
    <dgm:cxn modelId="{AB5C4E11-2582-42BE-8035-1EFFF188DC48}" type="presOf" srcId="{70CAD6D6-315A-42CC-B411-E63F84918CC9}" destId="{8B5F2C48-F827-4A6F-85E0-9AD57AEF8B93}" srcOrd="0" destOrd="1" presId="urn:microsoft.com/office/officeart/2005/8/layout/hProcess6"/>
    <dgm:cxn modelId="{4D9CCC80-2DA5-4AF4-8632-9957C4921D9E}" srcId="{0E63BB2D-5B12-4B1F-AC4E-FA386A093B63}" destId="{A3635D10-0D91-4D17-ACF1-3D5351D525B0}" srcOrd="0" destOrd="0" parTransId="{F932C891-B2AA-467E-9465-39030B07C2CA}" sibTransId="{773A4048-A32A-4F65-B7E8-7CDDAA261518}"/>
    <dgm:cxn modelId="{5762200B-8796-4522-9285-79D86FA64A36}" type="presOf" srcId="{20F314FF-00D0-4A11-A57E-77A44ECFD334}" destId="{2E78B3C3-0A2C-4C45-9077-678B3D4637A0}" srcOrd="1" destOrd="0" presId="urn:microsoft.com/office/officeart/2005/8/layout/hProcess6"/>
    <dgm:cxn modelId="{032C5ABF-E039-48BD-88F9-39A224AED009}" type="presOf" srcId="{4A76003C-1742-4A18-9296-ABB27A9D81E5}" destId="{3FBA36BC-5535-4237-BD8B-43F66F6D0F9B}" srcOrd="1" destOrd="0" presId="urn:microsoft.com/office/officeart/2005/8/layout/hProcess6"/>
    <dgm:cxn modelId="{8AAD059F-03C1-4D4F-BB47-64C0C597C231}" srcId="{2280D9C9-A7C0-4B6F-8485-693EC1BA1941}" destId="{F912EA7F-4DE2-45C6-86D8-DA340CA45D86}" srcOrd="1" destOrd="0" parTransId="{BBF63C08-6CD1-4CC5-B577-C39C5C879EF8}" sibTransId="{52372758-0D18-4440-94D0-9A99712DE299}"/>
    <dgm:cxn modelId="{7EDB1C36-8A6E-4164-AD92-7789233401B9}" type="presOf" srcId="{2280D9C9-A7C0-4B6F-8485-693EC1BA1941}" destId="{3652189E-08C0-4D56-B4DA-24BFF5777A8D}" srcOrd="0" destOrd="0" presId="urn:microsoft.com/office/officeart/2005/8/layout/hProcess6"/>
    <dgm:cxn modelId="{C29144F5-70FB-434D-8997-D72AA5325DFD}" type="presOf" srcId="{A3635D10-0D91-4D17-ACF1-3D5351D525B0}" destId="{73AF470A-741A-484C-BBF1-D1BC6FDCB983}" srcOrd="0" destOrd="0" presId="urn:microsoft.com/office/officeart/2005/8/layout/hProcess6"/>
    <dgm:cxn modelId="{5E20E153-E166-492F-A23B-386824A37D55}" type="presOf" srcId="{5D32B195-9884-48BA-BBCC-F54D364C4F13}" destId="{8B5F2C48-F827-4A6F-85E0-9AD57AEF8B93}" srcOrd="0" destOrd="0" presId="urn:microsoft.com/office/officeart/2005/8/layout/hProcess6"/>
    <dgm:cxn modelId="{E2DFB2EF-5F16-40C2-B201-4972FBB7E175}" srcId="{0E63BB2D-5B12-4B1F-AC4E-FA386A093B63}" destId="{2280D9C9-A7C0-4B6F-8485-693EC1BA1941}" srcOrd="1" destOrd="0" parTransId="{0437435D-6B3A-417C-95AF-319690669FD8}" sibTransId="{C3E90FFB-CBA6-4B68-AB36-C8F864719D25}"/>
    <dgm:cxn modelId="{A26D1949-5D4C-4078-BF0E-363D48FAD4BC}" type="presParOf" srcId="{A282F94E-86DA-41D2-8DC0-16868028E88D}" destId="{6913F434-6CDA-47F0-968F-4FDF0B574F33}" srcOrd="0" destOrd="0" presId="urn:microsoft.com/office/officeart/2005/8/layout/hProcess6"/>
    <dgm:cxn modelId="{14C2BFA5-FE0B-4D96-9A4D-3F3F2AA3DAFF}" type="presParOf" srcId="{6913F434-6CDA-47F0-968F-4FDF0B574F33}" destId="{9CBF5027-273E-4226-AB3B-F4937EDE860D}" srcOrd="0" destOrd="0" presId="urn:microsoft.com/office/officeart/2005/8/layout/hProcess6"/>
    <dgm:cxn modelId="{1B6A456E-E397-4795-AF41-5D8F0C2C8C4D}" type="presParOf" srcId="{6913F434-6CDA-47F0-968F-4FDF0B574F33}" destId="{8B5F2C48-F827-4A6F-85E0-9AD57AEF8B93}" srcOrd="1" destOrd="0" presId="urn:microsoft.com/office/officeart/2005/8/layout/hProcess6"/>
    <dgm:cxn modelId="{B0266119-7A54-4F16-AC24-8E0B0685E373}" type="presParOf" srcId="{6913F434-6CDA-47F0-968F-4FDF0B574F33}" destId="{980DFCC4-E2E5-4513-8868-34DEC49BD2CF}" srcOrd="2" destOrd="0" presId="urn:microsoft.com/office/officeart/2005/8/layout/hProcess6"/>
    <dgm:cxn modelId="{D974330E-0873-4EF0-94FD-04B5C1FBA16B}" type="presParOf" srcId="{6913F434-6CDA-47F0-968F-4FDF0B574F33}" destId="{73AF470A-741A-484C-BBF1-D1BC6FDCB983}" srcOrd="3" destOrd="0" presId="urn:microsoft.com/office/officeart/2005/8/layout/hProcess6"/>
    <dgm:cxn modelId="{96B941EB-4A20-450B-83DE-4D37D8D31619}" type="presParOf" srcId="{A282F94E-86DA-41D2-8DC0-16868028E88D}" destId="{EB148338-5AD9-4C65-9206-6262C6322466}" srcOrd="1" destOrd="0" presId="urn:microsoft.com/office/officeart/2005/8/layout/hProcess6"/>
    <dgm:cxn modelId="{65809E01-A0CB-4E7E-BE62-10DE470E72E5}" type="presParOf" srcId="{A282F94E-86DA-41D2-8DC0-16868028E88D}" destId="{AA5E44A9-E23A-4D7E-A73A-852FE45B8682}" srcOrd="2" destOrd="0" presId="urn:microsoft.com/office/officeart/2005/8/layout/hProcess6"/>
    <dgm:cxn modelId="{7EEF9419-13DF-414B-A106-3F85A240AD57}" type="presParOf" srcId="{AA5E44A9-E23A-4D7E-A73A-852FE45B8682}" destId="{5C569C3B-CED9-45FA-8759-0DD4DD76C5BF}" srcOrd="0" destOrd="0" presId="urn:microsoft.com/office/officeart/2005/8/layout/hProcess6"/>
    <dgm:cxn modelId="{A46E6BC7-4577-49A1-BBD5-2DEFB008106E}" type="presParOf" srcId="{AA5E44A9-E23A-4D7E-A73A-852FE45B8682}" destId="{4A20066D-FA49-4BA4-92C0-C12A866B590D}" srcOrd="1" destOrd="0" presId="urn:microsoft.com/office/officeart/2005/8/layout/hProcess6"/>
    <dgm:cxn modelId="{409000CC-5E5A-4F8C-91A8-9E02F31C3D43}" type="presParOf" srcId="{AA5E44A9-E23A-4D7E-A73A-852FE45B8682}" destId="{2E78B3C3-0A2C-4C45-9077-678B3D4637A0}" srcOrd="2" destOrd="0" presId="urn:microsoft.com/office/officeart/2005/8/layout/hProcess6"/>
    <dgm:cxn modelId="{67D5EA5A-8657-4A53-8259-EC8799765EFF}" type="presParOf" srcId="{AA5E44A9-E23A-4D7E-A73A-852FE45B8682}" destId="{3652189E-08C0-4D56-B4DA-24BFF5777A8D}" srcOrd="3" destOrd="0" presId="urn:microsoft.com/office/officeart/2005/8/layout/hProcess6"/>
    <dgm:cxn modelId="{AF7B3C26-4526-498B-A1D9-55A12AC18AAC}" type="presParOf" srcId="{A282F94E-86DA-41D2-8DC0-16868028E88D}" destId="{B088A51D-933B-478E-9CDC-04BFE6DE69B7}" srcOrd="3" destOrd="0" presId="urn:microsoft.com/office/officeart/2005/8/layout/hProcess6"/>
    <dgm:cxn modelId="{EF250BF1-A706-4914-8ED2-AE7A3860E6E3}" type="presParOf" srcId="{A282F94E-86DA-41D2-8DC0-16868028E88D}" destId="{EFFDA2D3-795F-4A36-829B-71A5365C2F1A}" srcOrd="4" destOrd="0" presId="urn:microsoft.com/office/officeart/2005/8/layout/hProcess6"/>
    <dgm:cxn modelId="{643CC672-9710-4ADC-886A-92D472702DA7}" type="presParOf" srcId="{EFFDA2D3-795F-4A36-829B-71A5365C2F1A}" destId="{EC848E66-A343-45FF-A9D9-385817E796CA}" srcOrd="0" destOrd="0" presId="urn:microsoft.com/office/officeart/2005/8/layout/hProcess6"/>
    <dgm:cxn modelId="{90BFF293-55D1-4450-A672-9C77A211B46D}" type="presParOf" srcId="{EFFDA2D3-795F-4A36-829B-71A5365C2F1A}" destId="{497130F4-3137-44E3-9B04-7D2309E781CA}" srcOrd="1" destOrd="0" presId="urn:microsoft.com/office/officeart/2005/8/layout/hProcess6"/>
    <dgm:cxn modelId="{C41C0CAB-B1DA-4008-AC46-C5D89ACC2C58}" type="presParOf" srcId="{EFFDA2D3-795F-4A36-829B-71A5365C2F1A}" destId="{3FBA36BC-5535-4237-BD8B-43F66F6D0F9B}" srcOrd="2" destOrd="0" presId="urn:microsoft.com/office/officeart/2005/8/layout/hProcess6"/>
    <dgm:cxn modelId="{D7B1D17E-771C-4F9B-A3B2-43C346A452CB}" type="presParOf" srcId="{EFFDA2D3-795F-4A36-829B-71A5365C2F1A}" destId="{30C5DEBB-8228-4826-A8A6-CA27FAEEE3E2}" srcOrd="3" destOrd="0" presId="urn:microsoft.com/office/officeart/2005/8/layout/hProcess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5F2C48-F827-4A6F-85E0-9AD57AEF8B93}">
      <dsp:nvSpPr>
        <dsp:cNvPr id="0" name=""/>
        <dsp:cNvSpPr/>
      </dsp:nvSpPr>
      <dsp:spPr>
        <a:xfrm>
          <a:off x="500420" y="680481"/>
          <a:ext cx="1986632" cy="173656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21590" bIns="10795" numCol="1" spcCol="1270" anchor="ctr" anchorCtr="0">
          <a:noAutofit/>
        </a:bodyPr>
        <a:lstStyle/>
        <a:p>
          <a:pPr marL="171450" lvl="1" indent="-171450" algn="l" defTabSz="755650">
            <a:lnSpc>
              <a:spcPct val="90000"/>
            </a:lnSpc>
            <a:spcBef>
              <a:spcPct val="0"/>
            </a:spcBef>
            <a:spcAft>
              <a:spcPct val="15000"/>
            </a:spcAft>
            <a:buChar char="••"/>
          </a:pPr>
          <a:r>
            <a:rPr lang="en-US" sz="1700" kern="1200"/>
            <a:t>Jellies</a:t>
          </a:r>
        </a:p>
        <a:p>
          <a:pPr marL="171450" lvl="1" indent="-171450" algn="l" defTabSz="755650">
            <a:lnSpc>
              <a:spcPct val="90000"/>
            </a:lnSpc>
            <a:spcBef>
              <a:spcPct val="0"/>
            </a:spcBef>
            <a:spcAft>
              <a:spcPct val="15000"/>
            </a:spcAft>
            <a:buChar char="••"/>
          </a:pPr>
          <a:r>
            <a:rPr lang="en-US" sz="1700" kern="1200"/>
            <a:t>Baby Jellies</a:t>
          </a:r>
        </a:p>
      </dsp:txBody>
      <dsp:txXfrm>
        <a:off x="997078" y="940966"/>
        <a:ext cx="968483" cy="1215596"/>
      </dsp:txXfrm>
    </dsp:sp>
    <dsp:sp modelId="{73AF470A-741A-484C-BBF1-D1BC6FDCB983}">
      <dsp:nvSpPr>
        <dsp:cNvPr id="0" name=""/>
        <dsp:cNvSpPr/>
      </dsp:nvSpPr>
      <dsp:spPr>
        <a:xfrm>
          <a:off x="3762" y="1052106"/>
          <a:ext cx="993316" cy="9933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a:t>
          </a:r>
        </a:p>
      </dsp:txBody>
      <dsp:txXfrm>
        <a:off x="149230" y="1197574"/>
        <a:ext cx="702380" cy="702380"/>
      </dsp:txXfrm>
    </dsp:sp>
    <dsp:sp modelId="{4A20066D-FA49-4BA4-92C0-C12A866B590D}">
      <dsp:nvSpPr>
        <dsp:cNvPr id="0" name=""/>
        <dsp:cNvSpPr/>
      </dsp:nvSpPr>
      <dsp:spPr>
        <a:xfrm>
          <a:off x="3107875" y="680481"/>
          <a:ext cx="1986632" cy="173656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21590" bIns="10795" numCol="1" spcCol="1270" anchor="ctr" anchorCtr="0">
          <a:noAutofit/>
        </a:bodyPr>
        <a:lstStyle/>
        <a:p>
          <a:pPr marL="171450" lvl="1" indent="-171450" algn="l" defTabSz="755650">
            <a:lnSpc>
              <a:spcPct val="90000"/>
            </a:lnSpc>
            <a:spcBef>
              <a:spcPct val="0"/>
            </a:spcBef>
            <a:spcAft>
              <a:spcPct val="15000"/>
            </a:spcAft>
            <a:buChar char="••"/>
          </a:pPr>
          <a:r>
            <a:rPr lang="en-US" sz="1700" kern="1200"/>
            <a:t>Jellyfish Status Update</a:t>
          </a:r>
        </a:p>
        <a:p>
          <a:pPr marL="171450" lvl="1" indent="-171450" algn="l" defTabSz="755650">
            <a:lnSpc>
              <a:spcPct val="90000"/>
            </a:lnSpc>
            <a:spcBef>
              <a:spcPct val="0"/>
            </a:spcBef>
            <a:spcAft>
              <a:spcPct val="15000"/>
            </a:spcAft>
            <a:buChar char="••"/>
          </a:pPr>
          <a:r>
            <a:rPr lang="en-US" sz="1700" kern="1200"/>
            <a:t>Roles</a:t>
          </a:r>
        </a:p>
      </dsp:txBody>
      <dsp:txXfrm>
        <a:off x="3604533" y="940966"/>
        <a:ext cx="968483" cy="1215596"/>
      </dsp:txXfrm>
    </dsp:sp>
    <dsp:sp modelId="{3652189E-08C0-4D56-B4DA-24BFF5777A8D}">
      <dsp:nvSpPr>
        <dsp:cNvPr id="0" name=""/>
        <dsp:cNvSpPr/>
      </dsp:nvSpPr>
      <dsp:spPr>
        <a:xfrm>
          <a:off x="2611217" y="1052106"/>
          <a:ext cx="993316" cy="9933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Formatting</a:t>
          </a:r>
        </a:p>
      </dsp:txBody>
      <dsp:txXfrm>
        <a:off x="2756685" y="1197574"/>
        <a:ext cx="702380" cy="702380"/>
      </dsp:txXfrm>
    </dsp:sp>
    <dsp:sp modelId="{497130F4-3137-44E3-9B04-7D2309E781CA}">
      <dsp:nvSpPr>
        <dsp:cNvPr id="0" name=""/>
        <dsp:cNvSpPr/>
      </dsp:nvSpPr>
      <dsp:spPr>
        <a:xfrm>
          <a:off x="5715330" y="680481"/>
          <a:ext cx="1986632" cy="1736566"/>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21590" bIns="10795" numCol="1" spcCol="1270" anchor="ctr" anchorCtr="0">
          <a:noAutofit/>
        </a:bodyPr>
        <a:lstStyle/>
        <a:p>
          <a:pPr lvl="0" algn="ctr" defTabSz="755650">
            <a:lnSpc>
              <a:spcPct val="90000"/>
            </a:lnSpc>
            <a:spcBef>
              <a:spcPct val="0"/>
            </a:spcBef>
            <a:spcAft>
              <a:spcPct val="35000"/>
            </a:spcAft>
          </a:pPr>
          <a:r>
            <a:rPr lang="en-US" sz="1700" kern="1200"/>
            <a:t>Post To Hipchat</a:t>
          </a:r>
        </a:p>
      </dsp:txBody>
      <dsp:txXfrm>
        <a:off x="6211988" y="940966"/>
        <a:ext cx="968483" cy="1215596"/>
      </dsp:txXfrm>
    </dsp:sp>
    <dsp:sp modelId="{30C5DEBB-8228-4826-A8A6-CA27FAEEE3E2}">
      <dsp:nvSpPr>
        <dsp:cNvPr id="0" name=""/>
        <dsp:cNvSpPr/>
      </dsp:nvSpPr>
      <dsp:spPr>
        <a:xfrm>
          <a:off x="5218672" y="1052106"/>
          <a:ext cx="993316" cy="9933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Output</a:t>
          </a:r>
        </a:p>
      </dsp:txBody>
      <dsp:txXfrm>
        <a:off x="5364140" y="1197574"/>
        <a:ext cx="702380" cy="7023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6424D15E-DD10-448F-98B5-BC7F85FB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1243</TotalTime>
  <Pages>17</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Yarber, Chad S. -ND</dc:creator>
  <cp:keywords/>
  <dc:description/>
  <cp:lastModifiedBy>Yarber, Chad S. -ND</cp:lastModifiedBy>
  <cp:revision>6</cp:revision>
  <dcterms:created xsi:type="dcterms:W3CDTF">2016-03-13T17:47:00Z</dcterms:created>
  <dcterms:modified xsi:type="dcterms:W3CDTF">2016-03-21T17:47:00Z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